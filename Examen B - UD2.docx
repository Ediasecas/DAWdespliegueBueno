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8FA549" w14:textId="7BC568AF" w:rsidR="00792F97" w:rsidRPr="00792F97" w:rsidRDefault="00792F97" w:rsidP="00792F97">
      <w:pPr>
        <w:pStyle w:val="Ttulo2"/>
        <w:rPr>
          <w:sz w:val="32"/>
          <w:szCs w:val="32"/>
        </w:rPr>
      </w:pPr>
      <w:r w:rsidRPr="00792F97">
        <w:rPr>
          <w:sz w:val="32"/>
          <w:szCs w:val="32"/>
        </w:rPr>
        <w:t>UD2 – Examen (modelo B)</w:t>
      </w:r>
    </w:p>
    <w:p w14:paraId="4E876263" w14:textId="77777777" w:rsidR="00792F97" w:rsidRPr="00735291" w:rsidRDefault="00792F97" w:rsidP="00792F97">
      <w:pPr>
        <w:spacing w:line="320" w:lineRule="auto"/>
        <w:rPr>
          <w:b/>
          <w:bCs/>
        </w:rPr>
      </w:pPr>
      <w:r w:rsidRPr="00292F79">
        <w:rPr>
          <w:b/>
          <w:bCs/>
        </w:rPr>
        <w:t>POR FAVOR, LE</w:t>
      </w:r>
      <w:r>
        <w:rPr>
          <w:b/>
          <w:bCs/>
        </w:rPr>
        <w:t>E</w:t>
      </w:r>
      <w:r w:rsidRPr="00292F79">
        <w:rPr>
          <w:b/>
          <w:bCs/>
        </w:rPr>
        <w:t xml:space="preserve"> ATENTAMENTE. TENDRÁS QUE ENTREGAR UN ARCHIVO PDF, YA QUE</w:t>
      </w:r>
      <w:r>
        <w:rPr>
          <w:b/>
          <w:bCs/>
        </w:rPr>
        <w:t xml:space="preserve"> LOS FICHEROS</w:t>
      </w:r>
      <w:r w:rsidRPr="00292F79">
        <w:rPr>
          <w:b/>
          <w:bCs/>
        </w:rPr>
        <w:t xml:space="preserve"> .DOCX NO SERÁN EVALUADOS. SE ESPERA QUE </w:t>
      </w:r>
      <w:r>
        <w:rPr>
          <w:b/>
          <w:bCs/>
        </w:rPr>
        <w:t xml:space="preserve">PUEDAS </w:t>
      </w:r>
      <w:r w:rsidRPr="00292F79">
        <w:rPr>
          <w:b/>
          <w:bCs/>
        </w:rPr>
        <w:t>RES</w:t>
      </w:r>
      <w:r>
        <w:rPr>
          <w:b/>
          <w:bCs/>
        </w:rPr>
        <w:t>OLVER</w:t>
      </w:r>
      <w:r w:rsidRPr="00292F79">
        <w:rPr>
          <w:b/>
          <w:bCs/>
        </w:rPr>
        <w:t xml:space="preserve"> E</w:t>
      </w:r>
      <w:r>
        <w:rPr>
          <w:b/>
          <w:bCs/>
        </w:rPr>
        <w:t>L EXAMEN</w:t>
      </w:r>
      <w:r w:rsidRPr="00292F79">
        <w:rPr>
          <w:b/>
          <w:bCs/>
        </w:rPr>
        <w:t xml:space="preserve"> UTILIZANDO S</w:t>
      </w:r>
      <w:r>
        <w:rPr>
          <w:b/>
          <w:bCs/>
        </w:rPr>
        <w:t>Ó</w:t>
      </w:r>
      <w:r w:rsidRPr="00292F79">
        <w:rPr>
          <w:b/>
          <w:bCs/>
        </w:rPr>
        <w:t xml:space="preserve">LO </w:t>
      </w:r>
      <w:r>
        <w:rPr>
          <w:b/>
          <w:bCs/>
        </w:rPr>
        <w:t>T</w:t>
      </w:r>
      <w:r w:rsidRPr="00292F79">
        <w:rPr>
          <w:b/>
          <w:bCs/>
        </w:rPr>
        <w:t xml:space="preserve">U CONOCIMIENTO Y LOS MATERIALES YA DESCARGADOS. EN CASO DE QUE HAYA ALGUNA EVIDENCIA DE </w:t>
      </w:r>
      <w:r>
        <w:rPr>
          <w:b/>
          <w:bCs/>
        </w:rPr>
        <w:t>COPIA,</w:t>
      </w:r>
      <w:r w:rsidRPr="00292F79">
        <w:rPr>
          <w:b/>
          <w:bCs/>
        </w:rPr>
        <w:t xml:space="preserve"> EL </w:t>
      </w:r>
      <w:r>
        <w:rPr>
          <w:b/>
          <w:bCs/>
        </w:rPr>
        <w:t>EXAMEN</w:t>
      </w:r>
      <w:r w:rsidRPr="00292F79">
        <w:rPr>
          <w:b/>
          <w:bCs/>
        </w:rPr>
        <w:t xml:space="preserve"> SE EVALUARÁ COMO </w:t>
      </w:r>
      <w:r>
        <w:rPr>
          <w:b/>
          <w:bCs/>
        </w:rPr>
        <w:t>SUSPENSO</w:t>
      </w:r>
      <w:r w:rsidRPr="00292F79">
        <w:rPr>
          <w:b/>
          <w:bCs/>
        </w:rPr>
        <w:t xml:space="preserve"> (0).</w:t>
      </w:r>
    </w:p>
    <w:p w14:paraId="0FD8B22E" w14:textId="77777777" w:rsidR="006059B7" w:rsidRPr="00792F97" w:rsidRDefault="006059B7" w:rsidP="006059B7">
      <w:pPr>
        <w:spacing w:line="360" w:lineRule="auto"/>
        <w:rPr>
          <w:b/>
          <w:bCs/>
        </w:rPr>
      </w:pPr>
    </w:p>
    <w:p w14:paraId="75B1B843" w14:textId="64010FCC" w:rsidR="00315EAD" w:rsidRDefault="002C028B" w:rsidP="006059B7">
      <w:pPr>
        <w:spacing w:line="320" w:lineRule="auto"/>
      </w:pPr>
      <w:bookmarkStart w:id="0" w:name="_Hlk184556842"/>
      <w:proofErr w:type="spellStart"/>
      <w:r>
        <w:rPr>
          <w:b/>
          <w:bCs/>
          <w:lang w:val="en-US"/>
        </w:rPr>
        <w:t>Pregunta</w:t>
      </w:r>
      <w:proofErr w:type="spellEnd"/>
      <w:r w:rsidR="00527401" w:rsidRPr="00527401">
        <w:rPr>
          <w:b/>
          <w:bCs/>
          <w:lang w:val="en-US"/>
        </w:rPr>
        <w:t xml:space="preserve"> </w:t>
      </w:r>
      <w:r w:rsidR="00527401">
        <w:rPr>
          <w:b/>
          <w:bCs/>
          <w:lang w:val="en-US"/>
        </w:rPr>
        <w:t>1.</w:t>
      </w:r>
      <w:r w:rsidR="00527401" w:rsidRPr="00527401">
        <w:rPr>
          <w:b/>
          <w:bCs/>
          <w:lang w:val="en-US"/>
        </w:rPr>
        <w:t xml:space="preserve"> </w:t>
      </w:r>
      <w:r w:rsidRPr="002C028B">
        <w:t xml:space="preserve">Responde a las siguientes preguntas. </w:t>
      </w:r>
      <w:r>
        <w:t>Cada respuesta co</w:t>
      </w:r>
      <w:r w:rsidR="001053C3" w:rsidRPr="002C028B">
        <w:t>r</w:t>
      </w:r>
      <w:r>
        <w:t xml:space="preserve">recta suma </w:t>
      </w:r>
      <w:r w:rsidR="000A7F7C">
        <w:t>+0,25</w:t>
      </w:r>
      <w:r>
        <w:t xml:space="preserve"> puntos, cada respuesta incorrecta resta </w:t>
      </w:r>
      <w:r w:rsidR="000A7F7C">
        <w:t>-0,1</w:t>
      </w:r>
      <w:r>
        <w:t xml:space="preserve"> puntos.</w:t>
      </w:r>
      <w:r w:rsidR="00286A2D">
        <w:t xml:space="preserve"> (2</w:t>
      </w:r>
      <w:r w:rsidR="0013465C">
        <w:t>,5</w:t>
      </w:r>
      <w:r w:rsidR="00286A2D">
        <w:t xml:space="preserve"> puntos)</w:t>
      </w:r>
    </w:p>
    <w:bookmarkEnd w:id="0"/>
    <w:p w14:paraId="7ACBEF01" w14:textId="77777777" w:rsidR="000A7F7C" w:rsidRPr="000A7F7C" w:rsidRDefault="000A7F7C" w:rsidP="006059B7">
      <w:pPr>
        <w:spacing w:line="320" w:lineRule="auto"/>
      </w:pPr>
    </w:p>
    <w:p w14:paraId="502D333F" w14:textId="77777777" w:rsidR="002C028B" w:rsidRDefault="002C028B" w:rsidP="002C028B">
      <w:pPr>
        <w:pStyle w:val="Prrafodelista"/>
        <w:numPr>
          <w:ilvl w:val="0"/>
          <w:numId w:val="15"/>
        </w:numPr>
        <w:spacing w:line="320" w:lineRule="auto"/>
      </w:pPr>
      <w:bookmarkStart w:id="1" w:name="_Hlk184555951"/>
      <w:r w:rsidRPr="002C028B">
        <w:t>¿Qué tipo de certificado SSL requiere la verificación de que el solicitante es el propietario del dominio?</w:t>
      </w:r>
    </w:p>
    <w:p w14:paraId="26AD63B5" w14:textId="77777777" w:rsidR="002C028B" w:rsidRDefault="002C028B" w:rsidP="002C028B">
      <w:pPr>
        <w:pStyle w:val="Prrafodelista"/>
        <w:numPr>
          <w:ilvl w:val="1"/>
          <w:numId w:val="15"/>
        </w:numPr>
        <w:spacing w:line="320" w:lineRule="auto"/>
      </w:pPr>
      <w:r w:rsidRPr="002C028B">
        <w:t>Validado por la Organización (OV)</w:t>
      </w:r>
      <w:r>
        <w:t>.</w:t>
      </w:r>
    </w:p>
    <w:p w14:paraId="36B66ACF" w14:textId="77777777" w:rsidR="002C028B" w:rsidRDefault="002C028B" w:rsidP="002C028B">
      <w:pPr>
        <w:pStyle w:val="Prrafodelista"/>
        <w:numPr>
          <w:ilvl w:val="1"/>
          <w:numId w:val="15"/>
        </w:numPr>
        <w:spacing w:line="320" w:lineRule="auto"/>
      </w:pPr>
      <w:r w:rsidRPr="002C028B">
        <w:t>Validado por el Dominio (DV)</w:t>
      </w:r>
      <w:r>
        <w:t>.</w:t>
      </w:r>
    </w:p>
    <w:p w14:paraId="120480CA" w14:textId="77777777" w:rsidR="002C028B" w:rsidRDefault="002C028B" w:rsidP="002C028B">
      <w:pPr>
        <w:pStyle w:val="Prrafodelista"/>
        <w:numPr>
          <w:ilvl w:val="1"/>
          <w:numId w:val="15"/>
        </w:numPr>
        <w:spacing w:line="320" w:lineRule="auto"/>
      </w:pPr>
      <w:r w:rsidRPr="002C028B">
        <w:t>Validación Extendida (EV)</w:t>
      </w:r>
      <w:r>
        <w:t>.</w:t>
      </w:r>
    </w:p>
    <w:p w14:paraId="72DD5CB7" w14:textId="77777777" w:rsidR="002C028B" w:rsidRDefault="002C028B" w:rsidP="002C028B">
      <w:pPr>
        <w:pStyle w:val="Prrafodelista"/>
        <w:numPr>
          <w:ilvl w:val="1"/>
          <w:numId w:val="15"/>
        </w:numPr>
        <w:spacing w:line="320" w:lineRule="auto"/>
      </w:pPr>
      <w:r w:rsidRPr="002C028B">
        <w:t>Certificado de Cliente (CC)</w:t>
      </w:r>
      <w:r>
        <w:t>.</w:t>
      </w:r>
    </w:p>
    <w:bookmarkEnd w:id="1"/>
    <w:p w14:paraId="74B6FF4D" w14:textId="77777777" w:rsidR="002C028B" w:rsidRDefault="002C028B" w:rsidP="002C028B">
      <w:pPr>
        <w:pStyle w:val="Prrafodelista"/>
        <w:numPr>
          <w:ilvl w:val="0"/>
          <w:numId w:val="15"/>
        </w:numPr>
        <w:spacing w:line="320" w:lineRule="auto"/>
      </w:pPr>
      <w:r w:rsidRPr="002C028B">
        <w:t>¿Cuál es una de las ventajas de utilizar HTTPS y SSL/TLS?</w:t>
      </w:r>
    </w:p>
    <w:p w14:paraId="6A0FCEC2" w14:textId="09F9C616" w:rsidR="002C028B" w:rsidRDefault="002C028B" w:rsidP="002C028B">
      <w:pPr>
        <w:pStyle w:val="Prrafodelista"/>
        <w:numPr>
          <w:ilvl w:val="1"/>
          <w:numId w:val="15"/>
        </w:numPr>
        <w:spacing w:line="320" w:lineRule="auto"/>
      </w:pPr>
      <w:r w:rsidRPr="002C028B">
        <w:t>Mayor velocidad de carga</w:t>
      </w:r>
      <w:r>
        <w:t>.</w:t>
      </w:r>
    </w:p>
    <w:p w14:paraId="0E11FA12" w14:textId="77777777" w:rsidR="002C028B" w:rsidRPr="0028610A" w:rsidRDefault="002C028B" w:rsidP="002C028B">
      <w:pPr>
        <w:pStyle w:val="Prrafodelista"/>
        <w:numPr>
          <w:ilvl w:val="1"/>
          <w:numId w:val="15"/>
        </w:numPr>
        <w:spacing w:line="320" w:lineRule="auto"/>
        <w:rPr>
          <w:highlight w:val="yellow"/>
        </w:rPr>
      </w:pPr>
      <w:r w:rsidRPr="0028610A">
        <w:rPr>
          <w:highlight w:val="yellow"/>
        </w:rPr>
        <w:t>Reducción del riesgo de robo de datos.</w:t>
      </w:r>
    </w:p>
    <w:p w14:paraId="422E637D" w14:textId="77777777" w:rsidR="002C028B" w:rsidRDefault="002C028B" w:rsidP="002C028B">
      <w:pPr>
        <w:pStyle w:val="Prrafodelista"/>
        <w:numPr>
          <w:ilvl w:val="1"/>
          <w:numId w:val="15"/>
        </w:numPr>
        <w:spacing w:line="320" w:lineRule="auto"/>
      </w:pPr>
      <w:r w:rsidRPr="002C028B">
        <w:t>Menor consumo de recursos del servidor</w:t>
      </w:r>
      <w:r>
        <w:t>.</w:t>
      </w:r>
    </w:p>
    <w:p w14:paraId="503462D3" w14:textId="77777777" w:rsidR="002C028B" w:rsidRDefault="002C028B" w:rsidP="002C028B">
      <w:pPr>
        <w:pStyle w:val="Prrafodelista"/>
        <w:numPr>
          <w:ilvl w:val="1"/>
          <w:numId w:val="15"/>
        </w:numPr>
        <w:spacing w:line="320" w:lineRule="auto"/>
      </w:pPr>
      <w:r w:rsidRPr="002C028B">
        <w:t>Compatibilidad con todos los navegadores antiguos</w:t>
      </w:r>
      <w:r>
        <w:t>.</w:t>
      </w:r>
    </w:p>
    <w:p w14:paraId="34C8754E" w14:textId="77777777" w:rsidR="002C028B" w:rsidRDefault="002C028B" w:rsidP="002C028B">
      <w:pPr>
        <w:pStyle w:val="Prrafodelista"/>
        <w:numPr>
          <w:ilvl w:val="0"/>
          <w:numId w:val="15"/>
        </w:numPr>
        <w:spacing w:line="320" w:lineRule="auto"/>
      </w:pPr>
      <w:r w:rsidRPr="002C028B">
        <w:t>¿Qué entidad es responsable de emitir y revocar certificados digitales?</w:t>
      </w:r>
    </w:p>
    <w:p w14:paraId="0597ADFA" w14:textId="77777777" w:rsidR="002C028B" w:rsidRDefault="002C028B" w:rsidP="002C028B">
      <w:pPr>
        <w:pStyle w:val="Prrafodelista"/>
        <w:numPr>
          <w:ilvl w:val="1"/>
          <w:numId w:val="15"/>
        </w:numPr>
        <w:spacing w:line="320" w:lineRule="auto"/>
      </w:pPr>
      <w:r w:rsidRPr="002C028B">
        <w:t>Proveedor de Servicios de Internet (ISP)</w:t>
      </w:r>
      <w:r>
        <w:t>.</w:t>
      </w:r>
    </w:p>
    <w:p w14:paraId="36184081" w14:textId="77777777" w:rsidR="002C028B" w:rsidRDefault="002C028B" w:rsidP="002C028B">
      <w:pPr>
        <w:pStyle w:val="Prrafodelista"/>
        <w:numPr>
          <w:ilvl w:val="1"/>
          <w:numId w:val="15"/>
        </w:numPr>
        <w:spacing w:line="320" w:lineRule="auto"/>
      </w:pPr>
      <w:r w:rsidRPr="002C028B">
        <w:t>Autoridad de Certificación (CA)</w:t>
      </w:r>
      <w:r>
        <w:t>.</w:t>
      </w:r>
    </w:p>
    <w:p w14:paraId="1071A423" w14:textId="77777777" w:rsidR="002C028B" w:rsidRPr="002C028B" w:rsidRDefault="002C028B" w:rsidP="002C028B">
      <w:pPr>
        <w:pStyle w:val="Prrafodelista"/>
        <w:numPr>
          <w:ilvl w:val="1"/>
          <w:numId w:val="15"/>
        </w:numPr>
        <w:spacing w:line="320" w:lineRule="auto"/>
      </w:pPr>
      <w:proofErr w:type="spellStart"/>
      <w:r w:rsidRPr="002C028B">
        <w:rPr>
          <w:lang w:val="en-US"/>
        </w:rPr>
        <w:t>Servidor</w:t>
      </w:r>
      <w:proofErr w:type="spellEnd"/>
      <w:r w:rsidRPr="002C028B">
        <w:rPr>
          <w:lang w:val="en-US"/>
        </w:rPr>
        <w:t xml:space="preserve"> Web</w:t>
      </w:r>
      <w:r>
        <w:rPr>
          <w:lang w:val="en-US"/>
        </w:rPr>
        <w:t>.</w:t>
      </w:r>
    </w:p>
    <w:p w14:paraId="1BB9C900" w14:textId="539582F1" w:rsidR="002C028B" w:rsidRPr="000A7F7C" w:rsidRDefault="002C028B" w:rsidP="002C028B">
      <w:pPr>
        <w:pStyle w:val="Prrafodelista"/>
        <w:numPr>
          <w:ilvl w:val="1"/>
          <w:numId w:val="15"/>
        </w:numPr>
        <w:spacing w:line="320" w:lineRule="auto"/>
      </w:pPr>
      <w:proofErr w:type="spellStart"/>
      <w:r>
        <w:rPr>
          <w:lang w:val="en-US"/>
        </w:rPr>
        <w:t>Proveedor</w:t>
      </w:r>
      <w:proofErr w:type="spellEnd"/>
      <w:r>
        <w:rPr>
          <w:lang w:val="en-US"/>
        </w:rPr>
        <w:t xml:space="preserve"> de hosting.</w:t>
      </w:r>
    </w:p>
    <w:p w14:paraId="1D00FD60" w14:textId="77777777" w:rsidR="000A7F7C" w:rsidRDefault="000A7F7C" w:rsidP="000A7F7C">
      <w:pPr>
        <w:pStyle w:val="Prrafodelista"/>
        <w:numPr>
          <w:ilvl w:val="0"/>
          <w:numId w:val="15"/>
        </w:numPr>
        <w:spacing w:line="320" w:lineRule="auto"/>
      </w:pPr>
      <w:r>
        <w:t>¿Qué tipo de servidor permite al usuario tener permisos de administrador del sistema?</w:t>
      </w:r>
    </w:p>
    <w:p w14:paraId="4A050412" w14:textId="77777777" w:rsidR="000A7F7C" w:rsidRDefault="000A7F7C" w:rsidP="000A7F7C">
      <w:pPr>
        <w:pStyle w:val="Prrafodelista"/>
        <w:numPr>
          <w:ilvl w:val="1"/>
          <w:numId w:val="15"/>
        </w:numPr>
        <w:spacing w:line="320" w:lineRule="auto"/>
      </w:pPr>
      <w:r>
        <w:t>Servidor gestionado.</w:t>
      </w:r>
    </w:p>
    <w:p w14:paraId="3D7A0938" w14:textId="77777777" w:rsidR="000A7F7C" w:rsidRDefault="000A7F7C" w:rsidP="000A7F7C">
      <w:pPr>
        <w:pStyle w:val="Prrafodelista"/>
        <w:numPr>
          <w:ilvl w:val="1"/>
          <w:numId w:val="15"/>
        </w:numPr>
        <w:spacing w:line="320" w:lineRule="auto"/>
      </w:pPr>
      <w:r>
        <w:t>Servidor compartido.</w:t>
      </w:r>
    </w:p>
    <w:p w14:paraId="0DC08BA7" w14:textId="77777777" w:rsidR="000A7F7C" w:rsidRDefault="000A7F7C" w:rsidP="000A7F7C">
      <w:pPr>
        <w:pStyle w:val="Prrafodelista"/>
        <w:numPr>
          <w:ilvl w:val="1"/>
          <w:numId w:val="15"/>
        </w:numPr>
        <w:spacing w:line="320" w:lineRule="auto"/>
      </w:pPr>
      <w:r>
        <w:t>Servidor dedicado.</w:t>
      </w:r>
    </w:p>
    <w:p w14:paraId="140849B9" w14:textId="35C37A37" w:rsidR="000A7F7C" w:rsidRDefault="000A7F7C" w:rsidP="000A7F7C">
      <w:pPr>
        <w:pStyle w:val="Prrafodelista"/>
        <w:numPr>
          <w:ilvl w:val="1"/>
          <w:numId w:val="15"/>
        </w:numPr>
        <w:spacing w:line="320" w:lineRule="auto"/>
      </w:pPr>
      <w:r>
        <w:t>Servidor virtual.</w:t>
      </w:r>
    </w:p>
    <w:p w14:paraId="5AA5484B" w14:textId="77777777" w:rsidR="000A7F7C" w:rsidRDefault="000A7F7C" w:rsidP="000A7F7C">
      <w:pPr>
        <w:pStyle w:val="Prrafodelista"/>
        <w:numPr>
          <w:ilvl w:val="0"/>
          <w:numId w:val="15"/>
        </w:numPr>
        <w:spacing w:line="320" w:lineRule="auto"/>
      </w:pPr>
      <w:r>
        <w:t>¿Cuál es una característica destacada de Microsoft Windows Server?</w:t>
      </w:r>
    </w:p>
    <w:p w14:paraId="3F484991" w14:textId="77777777" w:rsidR="000A7F7C" w:rsidRDefault="000A7F7C" w:rsidP="003375F1">
      <w:pPr>
        <w:pStyle w:val="Prrafodelista"/>
        <w:numPr>
          <w:ilvl w:val="1"/>
          <w:numId w:val="15"/>
        </w:numPr>
        <w:spacing w:line="320" w:lineRule="auto"/>
      </w:pPr>
      <w:r>
        <w:t>Código fuente abierto.</w:t>
      </w:r>
    </w:p>
    <w:p w14:paraId="1970283F" w14:textId="77777777" w:rsidR="000A7F7C" w:rsidRDefault="000A7F7C" w:rsidP="000A7F7C">
      <w:pPr>
        <w:pStyle w:val="Prrafodelista"/>
        <w:numPr>
          <w:ilvl w:val="1"/>
          <w:numId w:val="15"/>
        </w:numPr>
        <w:spacing w:line="320" w:lineRule="auto"/>
      </w:pPr>
      <w:r>
        <w:t>Desarrollado en C, C++ y ensamblador.</w:t>
      </w:r>
    </w:p>
    <w:p w14:paraId="01EA266B" w14:textId="77777777" w:rsidR="000A7F7C" w:rsidRDefault="000A7F7C" w:rsidP="000A7F7C">
      <w:pPr>
        <w:pStyle w:val="Prrafodelista"/>
        <w:numPr>
          <w:ilvl w:val="1"/>
          <w:numId w:val="15"/>
        </w:numPr>
        <w:spacing w:line="320" w:lineRule="auto"/>
      </w:pPr>
      <w:r>
        <w:t>Requiere técnicos especializados para su configuración.</w:t>
      </w:r>
    </w:p>
    <w:p w14:paraId="0FB08EE1" w14:textId="46B5B7EC" w:rsidR="000A7F7C" w:rsidRDefault="000A7F7C" w:rsidP="000A7F7C">
      <w:pPr>
        <w:pStyle w:val="Prrafodelista"/>
        <w:numPr>
          <w:ilvl w:val="1"/>
          <w:numId w:val="15"/>
        </w:numPr>
        <w:spacing w:line="320" w:lineRule="auto"/>
      </w:pPr>
      <w:r>
        <w:t>No tiene soporte técnico.</w:t>
      </w:r>
    </w:p>
    <w:p w14:paraId="2A6760B9" w14:textId="77777777" w:rsidR="000A7F7C" w:rsidRDefault="000A7F7C" w:rsidP="000A7F7C">
      <w:pPr>
        <w:spacing w:line="320" w:lineRule="auto"/>
      </w:pPr>
    </w:p>
    <w:p w14:paraId="62E37B84" w14:textId="77777777" w:rsidR="000A7F7C" w:rsidRDefault="000A7F7C" w:rsidP="000A7F7C">
      <w:pPr>
        <w:pStyle w:val="Prrafodelista"/>
        <w:numPr>
          <w:ilvl w:val="0"/>
          <w:numId w:val="15"/>
        </w:numPr>
        <w:spacing w:line="320" w:lineRule="auto"/>
      </w:pPr>
      <w:r>
        <w:lastRenderedPageBreak/>
        <w:t xml:space="preserve">¿Cuál es una ventaja del </w:t>
      </w:r>
      <w:proofErr w:type="spellStart"/>
      <w:r>
        <w:t>backup</w:t>
      </w:r>
      <w:proofErr w:type="spellEnd"/>
      <w:r>
        <w:t xml:space="preserve"> en la nube?</w:t>
      </w:r>
    </w:p>
    <w:p w14:paraId="3D84F998" w14:textId="77777777" w:rsidR="000A7F7C" w:rsidRDefault="000A7F7C" w:rsidP="000A7F7C">
      <w:pPr>
        <w:pStyle w:val="Prrafodelista"/>
        <w:numPr>
          <w:ilvl w:val="1"/>
          <w:numId w:val="15"/>
        </w:numPr>
        <w:spacing w:line="320" w:lineRule="auto"/>
      </w:pPr>
      <w:r>
        <w:t>No requiere conexión a Internet.</w:t>
      </w:r>
    </w:p>
    <w:p w14:paraId="6527E5D5" w14:textId="77777777" w:rsidR="000A7F7C" w:rsidRDefault="000A7F7C" w:rsidP="000A7F7C">
      <w:pPr>
        <w:pStyle w:val="Prrafodelista"/>
        <w:numPr>
          <w:ilvl w:val="1"/>
          <w:numId w:val="15"/>
        </w:numPr>
        <w:spacing w:line="320" w:lineRule="auto"/>
      </w:pPr>
      <w:r>
        <w:t>Los archivos están siempre disponibles en un dispositivo físico.</w:t>
      </w:r>
    </w:p>
    <w:p w14:paraId="6DDA3A1B" w14:textId="77777777" w:rsidR="000A7F7C" w:rsidRDefault="000A7F7C" w:rsidP="000A7F7C">
      <w:pPr>
        <w:pStyle w:val="Prrafodelista"/>
        <w:numPr>
          <w:ilvl w:val="1"/>
          <w:numId w:val="15"/>
        </w:numPr>
        <w:spacing w:line="320" w:lineRule="auto"/>
      </w:pPr>
      <w:r>
        <w:t>Las copias se hacen automáticamente a un servicio remoto.</w:t>
      </w:r>
    </w:p>
    <w:p w14:paraId="62899766" w14:textId="4E30E706" w:rsidR="000A7F7C" w:rsidRDefault="000A7F7C" w:rsidP="000A7F7C">
      <w:pPr>
        <w:pStyle w:val="Prrafodelista"/>
        <w:numPr>
          <w:ilvl w:val="1"/>
          <w:numId w:val="15"/>
        </w:numPr>
        <w:spacing w:line="320" w:lineRule="auto"/>
      </w:pPr>
      <w:r>
        <w:t>No hay riesgos de seguridad</w:t>
      </w:r>
      <w:r w:rsidR="0013465C">
        <w:t>.</w:t>
      </w:r>
    </w:p>
    <w:p w14:paraId="5382065C" w14:textId="77777777" w:rsidR="000A7F7C" w:rsidRDefault="000A7F7C" w:rsidP="000A7F7C">
      <w:pPr>
        <w:pStyle w:val="Prrafodelista"/>
        <w:numPr>
          <w:ilvl w:val="0"/>
          <w:numId w:val="15"/>
        </w:numPr>
        <w:spacing w:line="320" w:lineRule="auto"/>
      </w:pPr>
      <w:bookmarkStart w:id="2" w:name="_Hlk184556977"/>
      <w:r>
        <w:t xml:space="preserve">¿Cuál es una desventaja del </w:t>
      </w:r>
      <w:proofErr w:type="spellStart"/>
      <w:r>
        <w:t>backup</w:t>
      </w:r>
      <w:proofErr w:type="spellEnd"/>
      <w:r>
        <w:t xml:space="preserve"> en dispositivos externos?</w:t>
      </w:r>
    </w:p>
    <w:p w14:paraId="5F4DF31D" w14:textId="77777777" w:rsidR="000A7F7C" w:rsidRDefault="000A7F7C" w:rsidP="000A7F7C">
      <w:pPr>
        <w:pStyle w:val="Prrafodelista"/>
        <w:numPr>
          <w:ilvl w:val="1"/>
          <w:numId w:val="15"/>
        </w:numPr>
        <w:spacing w:line="320" w:lineRule="auto"/>
      </w:pPr>
      <w:r>
        <w:t>No permite almacenar una gran cantidad de ficheros.</w:t>
      </w:r>
    </w:p>
    <w:p w14:paraId="5DA98271" w14:textId="77777777" w:rsidR="000A7F7C" w:rsidRDefault="000A7F7C" w:rsidP="000A7F7C">
      <w:pPr>
        <w:pStyle w:val="Prrafodelista"/>
        <w:numPr>
          <w:ilvl w:val="1"/>
          <w:numId w:val="15"/>
        </w:numPr>
        <w:spacing w:line="320" w:lineRule="auto"/>
      </w:pPr>
      <w:r>
        <w:t>Requiere conexión a Internet para acceder a los datos.</w:t>
      </w:r>
    </w:p>
    <w:p w14:paraId="01574F48" w14:textId="77777777" w:rsidR="000A7F7C" w:rsidRDefault="000A7F7C" w:rsidP="000A7F7C">
      <w:pPr>
        <w:pStyle w:val="Prrafodelista"/>
        <w:numPr>
          <w:ilvl w:val="1"/>
          <w:numId w:val="15"/>
        </w:numPr>
        <w:spacing w:line="320" w:lineRule="auto"/>
      </w:pPr>
      <w:r>
        <w:t>Si la unidad de disco duro se estropea, es difícil recuperar los datos.</w:t>
      </w:r>
    </w:p>
    <w:p w14:paraId="2A7A00DF" w14:textId="77777777" w:rsidR="000A7F7C" w:rsidRDefault="000A7F7C" w:rsidP="000A7F7C">
      <w:pPr>
        <w:pStyle w:val="Prrafodelista"/>
        <w:numPr>
          <w:ilvl w:val="1"/>
          <w:numId w:val="15"/>
        </w:numPr>
        <w:spacing w:line="320" w:lineRule="auto"/>
      </w:pPr>
      <w:r>
        <w:t>No cumple con la LOPDGDD.</w:t>
      </w:r>
    </w:p>
    <w:bookmarkEnd w:id="2"/>
    <w:p w14:paraId="2AC3A7FB" w14:textId="77777777" w:rsidR="000A7F7C" w:rsidRDefault="000A7F7C" w:rsidP="000A7F7C">
      <w:pPr>
        <w:pStyle w:val="Prrafodelista"/>
        <w:numPr>
          <w:ilvl w:val="0"/>
          <w:numId w:val="15"/>
        </w:numPr>
        <w:spacing w:line="320" w:lineRule="auto"/>
      </w:pPr>
      <w:r>
        <w:t>¿Qué tipo de copia de seguridad evita la redundancia de datos y ahorra espacio en el sistema de almacenamiento?</w:t>
      </w:r>
    </w:p>
    <w:p w14:paraId="2DA01213" w14:textId="77777777" w:rsidR="000A7F7C" w:rsidRDefault="000A7F7C" w:rsidP="000A7F7C">
      <w:pPr>
        <w:pStyle w:val="Prrafodelista"/>
        <w:numPr>
          <w:ilvl w:val="1"/>
          <w:numId w:val="15"/>
        </w:numPr>
        <w:spacing w:line="320" w:lineRule="auto"/>
      </w:pPr>
      <w:r>
        <w:t>Completa.</w:t>
      </w:r>
    </w:p>
    <w:p w14:paraId="686B7CF4" w14:textId="77777777" w:rsidR="000A7F7C" w:rsidRDefault="000A7F7C" w:rsidP="000A7F7C">
      <w:pPr>
        <w:pStyle w:val="Prrafodelista"/>
        <w:numPr>
          <w:ilvl w:val="1"/>
          <w:numId w:val="15"/>
        </w:numPr>
        <w:spacing w:line="320" w:lineRule="auto"/>
      </w:pPr>
      <w:r>
        <w:t>Diferencial.</w:t>
      </w:r>
    </w:p>
    <w:p w14:paraId="41C3EB71" w14:textId="77777777" w:rsidR="000A7F7C" w:rsidRDefault="000A7F7C" w:rsidP="000A7F7C">
      <w:pPr>
        <w:pStyle w:val="Prrafodelista"/>
        <w:numPr>
          <w:ilvl w:val="1"/>
          <w:numId w:val="15"/>
        </w:numPr>
        <w:spacing w:line="320" w:lineRule="auto"/>
      </w:pPr>
      <w:r>
        <w:t>Incremental.</w:t>
      </w:r>
    </w:p>
    <w:p w14:paraId="25DC3CE9" w14:textId="77777777" w:rsidR="0013465C" w:rsidRDefault="000A7F7C" w:rsidP="0013465C">
      <w:pPr>
        <w:pStyle w:val="Prrafodelista"/>
        <w:numPr>
          <w:ilvl w:val="1"/>
          <w:numId w:val="15"/>
        </w:numPr>
        <w:spacing w:line="320" w:lineRule="auto"/>
      </w:pPr>
      <w:r>
        <w:t>En la nube.</w:t>
      </w:r>
    </w:p>
    <w:p w14:paraId="12BFA99F" w14:textId="603D2C60" w:rsidR="0013465C" w:rsidRPr="0013465C" w:rsidRDefault="0013465C" w:rsidP="0013465C">
      <w:pPr>
        <w:pStyle w:val="Prrafodelista"/>
        <w:numPr>
          <w:ilvl w:val="0"/>
          <w:numId w:val="15"/>
        </w:numPr>
        <w:spacing w:line="320" w:lineRule="auto"/>
      </w:pPr>
      <w:r>
        <w:t>¿Cuál de los siguientes comandos realizará una prueba en su sitio web que se está ejecutando en Apache, utilizando 50 usuarios simultáneos y 5.000 solicitudes?</w:t>
      </w:r>
    </w:p>
    <w:p w14:paraId="3E0592ED" w14:textId="07BC0AB5" w:rsidR="0013465C" w:rsidRPr="0028610A" w:rsidRDefault="0013465C" w:rsidP="0013465C">
      <w:pPr>
        <w:pStyle w:val="Prrafodelista"/>
        <w:numPr>
          <w:ilvl w:val="1"/>
          <w:numId w:val="15"/>
        </w:numPr>
        <w:spacing w:line="320" w:lineRule="auto"/>
        <w:rPr>
          <w:highlight w:val="yellow"/>
          <w:lang w:val="en-US"/>
        </w:rPr>
      </w:pPr>
      <w:r w:rsidRPr="0028610A">
        <w:rPr>
          <w:highlight w:val="yellow"/>
          <w:lang w:val="en-US"/>
        </w:rPr>
        <w:t>ab -n 50 -c 5000 localhost/index.html.</w:t>
      </w:r>
    </w:p>
    <w:p w14:paraId="76E25953" w14:textId="288B6C07" w:rsidR="0013465C" w:rsidRDefault="0013465C" w:rsidP="0013465C">
      <w:pPr>
        <w:pStyle w:val="Prrafodelista"/>
        <w:numPr>
          <w:ilvl w:val="1"/>
          <w:numId w:val="15"/>
        </w:numPr>
        <w:spacing w:line="320" w:lineRule="auto"/>
        <w:rPr>
          <w:lang w:val="en-US"/>
        </w:rPr>
      </w:pPr>
      <w:r>
        <w:rPr>
          <w:lang w:val="en-US"/>
        </w:rPr>
        <w:t xml:space="preserve">ab -n 5000 -c 50 </w:t>
      </w:r>
      <w:proofErr w:type="gramStart"/>
      <w:r>
        <w:rPr>
          <w:lang w:val="en-US"/>
        </w:rPr>
        <w:t>localhost</w:t>
      </w:r>
      <w:proofErr w:type="gramEnd"/>
      <w:r>
        <w:rPr>
          <w:lang w:val="en-US"/>
        </w:rPr>
        <w:t>.</w:t>
      </w:r>
    </w:p>
    <w:p w14:paraId="6489AD13" w14:textId="4B9B86B3" w:rsidR="0013465C" w:rsidRDefault="0013465C" w:rsidP="0013465C">
      <w:pPr>
        <w:pStyle w:val="Prrafodelista"/>
        <w:numPr>
          <w:ilvl w:val="1"/>
          <w:numId w:val="15"/>
        </w:numPr>
        <w:spacing w:line="320" w:lineRule="auto"/>
        <w:rPr>
          <w:lang w:val="en-US"/>
        </w:rPr>
      </w:pPr>
      <w:r>
        <w:rPr>
          <w:lang w:val="en-US"/>
        </w:rPr>
        <w:t>ab -n 5000 -c 50 localhost/index.html.</w:t>
      </w:r>
    </w:p>
    <w:p w14:paraId="6A5DE674" w14:textId="77777777" w:rsidR="0013465C" w:rsidRDefault="0013465C" w:rsidP="0013465C">
      <w:pPr>
        <w:pStyle w:val="Prrafodelista"/>
        <w:numPr>
          <w:ilvl w:val="1"/>
          <w:numId w:val="15"/>
        </w:numPr>
        <w:spacing w:line="320" w:lineRule="auto"/>
        <w:rPr>
          <w:lang w:val="en-US"/>
        </w:rPr>
      </w:pPr>
      <w:proofErr w:type="spellStart"/>
      <w:r>
        <w:rPr>
          <w:lang w:val="en-US"/>
        </w:rPr>
        <w:t>Ninguno</w:t>
      </w:r>
      <w:proofErr w:type="spellEnd"/>
      <w:r>
        <w:rPr>
          <w:lang w:val="en-US"/>
        </w:rPr>
        <w:t xml:space="preserve"> de </w:t>
      </w:r>
      <w:proofErr w:type="spellStart"/>
      <w:r>
        <w:rPr>
          <w:lang w:val="en-US"/>
        </w:rPr>
        <w:t>los</w:t>
      </w:r>
      <w:proofErr w:type="spellEnd"/>
      <w:r>
        <w:rPr>
          <w:lang w:val="en-US"/>
        </w:rPr>
        <w:t xml:space="preserve"> </w:t>
      </w:r>
      <w:proofErr w:type="spellStart"/>
      <w:r>
        <w:rPr>
          <w:lang w:val="en-US"/>
        </w:rPr>
        <w:t>anteriores</w:t>
      </w:r>
      <w:proofErr w:type="spellEnd"/>
      <w:r>
        <w:rPr>
          <w:lang w:val="en-US"/>
        </w:rPr>
        <w:t>.</w:t>
      </w:r>
    </w:p>
    <w:p w14:paraId="0A306F94" w14:textId="47ED0176" w:rsidR="0013465C" w:rsidRPr="0013465C" w:rsidRDefault="0013465C" w:rsidP="0013465C">
      <w:pPr>
        <w:pStyle w:val="Prrafodelista"/>
        <w:numPr>
          <w:ilvl w:val="0"/>
          <w:numId w:val="15"/>
        </w:numPr>
        <w:spacing w:line="320" w:lineRule="auto"/>
      </w:pPr>
      <w:r>
        <w:t>¿Qué archivo utiliza Windows para administrar la configuración de los hosts?</w:t>
      </w:r>
    </w:p>
    <w:p w14:paraId="761B3432" w14:textId="52817613" w:rsidR="0013465C" w:rsidRDefault="0013465C" w:rsidP="0013465C">
      <w:pPr>
        <w:pStyle w:val="Prrafodelista"/>
        <w:numPr>
          <w:ilvl w:val="1"/>
          <w:numId w:val="15"/>
        </w:numPr>
        <w:spacing w:line="320" w:lineRule="auto"/>
        <w:rPr>
          <w:lang w:val="en-US"/>
        </w:rPr>
      </w:pPr>
      <w:proofErr w:type="spellStart"/>
      <w:proofErr w:type="gramStart"/>
      <w:r>
        <w:rPr>
          <w:lang w:val="en-US"/>
        </w:rPr>
        <w:t>regedit.hosts</w:t>
      </w:r>
      <w:proofErr w:type="spellEnd"/>
      <w:proofErr w:type="gramEnd"/>
      <w:r>
        <w:rPr>
          <w:lang w:val="en-US"/>
        </w:rPr>
        <w:t>.</w:t>
      </w:r>
    </w:p>
    <w:p w14:paraId="0CAE6092" w14:textId="131CCA16" w:rsidR="0013465C" w:rsidRDefault="0013465C" w:rsidP="0013465C">
      <w:pPr>
        <w:pStyle w:val="Prrafodelista"/>
        <w:numPr>
          <w:ilvl w:val="1"/>
          <w:numId w:val="15"/>
        </w:numPr>
        <w:spacing w:line="320" w:lineRule="auto"/>
        <w:rPr>
          <w:lang w:val="en-US"/>
        </w:rPr>
      </w:pPr>
      <w:r>
        <w:rPr>
          <w:lang w:val="en-US"/>
        </w:rPr>
        <w:t>hosts.</w:t>
      </w:r>
    </w:p>
    <w:p w14:paraId="41FA72C4" w14:textId="290DD7CE" w:rsidR="0013465C" w:rsidRDefault="0013465C" w:rsidP="0013465C">
      <w:pPr>
        <w:pStyle w:val="Prrafodelista"/>
        <w:numPr>
          <w:ilvl w:val="1"/>
          <w:numId w:val="15"/>
        </w:numPr>
        <w:spacing w:line="320" w:lineRule="auto"/>
        <w:rPr>
          <w:lang w:val="en-US"/>
        </w:rPr>
      </w:pPr>
      <w:proofErr w:type="spellStart"/>
      <w:r>
        <w:rPr>
          <w:lang w:val="en-US"/>
        </w:rPr>
        <w:t>vhosts</w:t>
      </w:r>
      <w:proofErr w:type="spellEnd"/>
      <w:r>
        <w:rPr>
          <w:lang w:val="en-US"/>
        </w:rPr>
        <w:t>.</w:t>
      </w:r>
    </w:p>
    <w:p w14:paraId="5983BDAB" w14:textId="0763CD3E" w:rsidR="0013465C" w:rsidRPr="0013465C" w:rsidRDefault="0013465C" w:rsidP="0013465C">
      <w:pPr>
        <w:pStyle w:val="Prrafodelista"/>
        <w:numPr>
          <w:ilvl w:val="1"/>
          <w:numId w:val="15"/>
        </w:numPr>
        <w:spacing w:line="320" w:lineRule="auto"/>
        <w:rPr>
          <w:lang w:val="en-US"/>
        </w:rPr>
      </w:pPr>
      <w:proofErr w:type="spellStart"/>
      <w:r>
        <w:rPr>
          <w:lang w:val="en-US"/>
        </w:rPr>
        <w:t>Ninguno</w:t>
      </w:r>
      <w:proofErr w:type="spellEnd"/>
      <w:r>
        <w:rPr>
          <w:lang w:val="en-US"/>
        </w:rPr>
        <w:t xml:space="preserve"> de </w:t>
      </w:r>
      <w:proofErr w:type="spellStart"/>
      <w:r>
        <w:rPr>
          <w:lang w:val="en-US"/>
        </w:rPr>
        <w:t>los</w:t>
      </w:r>
      <w:proofErr w:type="spellEnd"/>
      <w:r>
        <w:rPr>
          <w:lang w:val="en-US"/>
        </w:rPr>
        <w:t xml:space="preserve"> </w:t>
      </w:r>
      <w:proofErr w:type="spellStart"/>
      <w:r>
        <w:rPr>
          <w:lang w:val="en-US"/>
        </w:rPr>
        <w:t>anteriores</w:t>
      </w:r>
      <w:proofErr w:type="spellEnd"/>
      <w:r>
        <w:rPr>
          <w:lang w:val="en-US"/>
        </w:rPr>
        <w:t>.</w:t>
      </w:r>
    </w:p>
    <w:p w14:paraId="222FA39A" w14:textId="77777777" w:rsidR="00792F97" w:rsidRPr="0013465C" w:rsidRDefault="00792F97" w:rsidP="00286A2D">
      <w:pPr>
        <w:spacing w:line="320" w:lineRule="auto"/>
        <w:rPr>
          <w:lang w:val="en-US"/>
        </w:rPr>
      </w:pPr>
    </w:p>
    <w:p w14:paraId="34B91F9E" w14:textId="601C2A4E" w:rsidR="00792F97" w:rsidRPr="00F5007D" w:rsidRDefault="00792F97" w:rsidP="00792F97">
      <w:pPr>
        <w:spacing w:line="320" w:lineRule="auto"/>
      </w:pPr>
      <w:r w:rsidRPr="00F5007D">
        <w:rPr>
          <w:b/>
          <w:bCs/>
        </w:rPr>
        <w:t xml:space="preserve">Pregunta 2. </w:t>
      </w:r>
      <w:r w:rsidRPr="00292F79">
        <w:t xml:space="preserve">Crea un sitio web sencillo </w:t>
      </w:r>
      <w:r>
        <w:t xml:space="preserve">acerca de Decroly </w:t>
      </w:r>
      <w:r w:rsidRPr="00292F79">
        <w:t>y publícalo en tu servidor Apache. No olvides seguir estos pasos:</w:t>
      </w:r>
    </w:p>
    <w:p w14:paraId="3688AF48" w14:textId="77777777" w:rsidR="00792F97" w:rsidRPr="00792F97" w:rsidRDefault="00792F97" w:rsidP="006059B7">
      <w:pPr>
        <w:spacing w:line="320" w:lineRule="auto"/>
      </w:pPr>
    </w:p>
    <w:p w14:paraId="2F9A88F4" w14:textId="77777777" w:rsidR="00792F97" w:rsidRDefault="00792F97" w:rsidP="00792F97">
      <w:pPr>
        <w:pStyle w:val="Prrafodelista"/>
        <w:numPr>
          <w:ilvl w:val="0"/>
          <w:numId w:val="14"/>
        </w:numPr>
        <w:spacing w:line="320" w:lineRule="auto"/>
      </w:pPr>
      <w:r>
        <w:t>Se espera que utilices HTML+CSS.</w:t>
      </w:r>
    </w:p>
    <w:p w14:paraId="5684CEBB" w14:textId="77777777" w:rsidR="00792F97" w:rsidRDefault="00792F97" w:rsidP="00792F97">
      <w:pPr>
        <w:pStyle w:val="Prrafodelista"/>
        <w:numPr>
          <w:ilvl w:val="0"/>
          <w:numId w:val="14"/>
        </w:numPr>
        <w:tabs>
          <w:tab w:val="num" w:pos="1440"/>
        </w:tabs>
        <w:spacing w:line="320" w:lineRule="auto"/>
      </w:pPr>
      <w:r>
        <w:t>Debe incluir, al menos:</w:t>
      </w:r>
    </w:p>
    <w:p w14:paraId="3FFBD0D2" w14:textId="34135742" w:rsidR="00792F97" w:rsidRDefault="00792F97" w:rsidP="00792F97">
      <w:pPr>
        <w:pStyle w:val="Prrafodelista"/>
        <w:numPr>
          <w:ilvl w:val="1"/>
          <w:numId w:val="14"/>
        </w:numPr>
        <w:tabs>
          <w:tab w:val="num" w:pos="1440"/>
        </w:tabs>
        <w:spacing w:line="320" w:lineRule="auto"/>
      </w:pPr>
      <w:r>
        <w:t>Una breve descripción (no necesitas más de 30 palabras).</w:t>
      </w:r>
    </w:p>
    <w:p w14:paraId="3A86EFEA" w14:textId="02FB3CF5" w:rsidR="00792F97" w:rsidRDefault="00792F97" w:rsidP="00792F97">
      <w:pPr>
        <w:pStyle w:val="Prrafodelista"/>
        <w:numPr>
          <w:ilvl w:val="1"/>
          <w:numId w:val="14"/>
        </w:numPr>
        <w:tabs>
          <w:tab w:val="num" w:pos="1440"/>
        </w:tabs>
        <w:spacing w:line="320" w:lineRule="auto"/>
      </w:pPr>
      <w:r w:rsidRPr="004C4525">
        <w:t xml:space="preserve">3 </w:t>
      </w:r>
      <w:r>
        <w:t>ciclos formativos que puedes estudiar aquí.</w:t>
      </w:r>
    </w:p>
    <w:p w14:paraId="7CE991AA" w14:textId="55CACF21" w:rsidR="00792F97" w:rsidRDefault="00792F97" w:rsidP="00792F97">
      <w:pPr>
        <w:pStyle w:val="Prrafodelista"/>
        <w:numPr>
          <w:ilvl w:val="1"/>
          <w:numId w:val="14"/>
        </w:numPr>
        <w:tabs>
          <w:tab w:val="num" w:pos="1440"/>
        </w:tabs>
        <w:spacing w:line="320" w:lineRule="auto"/>
      </w:pPr>
      <w:r>
        <w:t>4 módulos que se estudian en tu ciclo.</w:t>
      </w:r>
    </w:p>
    <w:p w14:paraId="69AAC6A2" w14:textId="1833731D" w:rsidR="00D65E43" w:rsidRPr="00286A2D" w:rsidRDefault="00792F97" w:rsidP="00286A2D">
      <w:pPr>
        <w:pStyle w:val="Prrafodelista"/>
        <w:numPr>
          <w:ilvl w:val="1"/>
          <w:numId w:val="14"/>
        </w:numPr>
        <w:tabs>
          <w:tab w:val="num" w:pos="1440"/>
        </w:tabs>
        <w:spacing w:line="320" w:lineRule="auto"/>
        <w:rPr>
          <w:lang w:val="en-US"/>
        </w:rPr>
      </w:pPr>
      <w:r>
        <w:t>Una imagen</w:t>
      </w:r>
    </w:p>
    <w:p w14:paraId="165643F2" w14:textId="77777777" w:rsidR="00792F97" w:rsidRPr="00F84614" w:rsidRDefault="00792F97" w:rsidP="00792F97">
      <w:pPr>
        <w:spacing w:line="320" w:lineRule="auto"/>
      </w:pPr>
      <w:r>
        <w:lastRenderedPageBreak/>
        <w:t>Para este ejercicio, deberás proporcionar los siguientes elementos:</w:t>
      </w:r>
    </w:p>
    <w:p w14:paraId="067967F2" w14:textId="7677D383" w:rsidR="00792F97" w:rsidRPr="00CA2AE6" w:rsidRDefault="00792F97" w:rsidP="00792F97">
      <w:pPr>
        <w:pStyle w:val="Prrafodelista"/>
        <w:numPr>
          <w:ilvl w:val="0"/>
          <w:numId w:val="19"/>
        </w:numPr>
        <w:spacing w:line="320" w:lineRule="auto"/>
        <w:rPr>
          <w:b/>
        </w:rPr>
      </w:pPr>
      <w:r w:rsidRPr="00CA2AE6">
        <w:rPr>
          <w:b/>
        </w:rPr>
        <w:t>Una captura de pantalla que muestre tu sitio web, incluida la imagen y la URL de la barra de direcciones, así como una captura de pantalla que muestre la ubicación de tu sitio web y cualquier archivo que hayas modificado en la configuración de Apache. (1 punto)</w:t>
      </w:r>
    </w:p>
    <w:p w14:paraId="6DFA3D8D" w14:textId="389E71EC" w:rsidR="00CA2AE6" w:rsidRPr="00CA2AE6" w:rsidRDefault="00CA2AE6" w:rsidP="00CA2AE6">
      <w:pPr>
        <w:pStyle w:val="Prrafodelista"/>
        <w:spacing w:line="320" w:lineRule="auto"/>
        <w:rPr>
          <w:i/>
        </w:rPr>
      </w:pPr>
      <w:proofErr w:type="spellStart"/>
      <w:r w:rsidRPr="00CA2AE6">
        <w:rPr>
          <w:i/>
        </w:rPr>
        <w:t>Pagina</w:t>
      </w:r>
      <w:proofErr w:type="spellEnd"/>
      <w:r w:rsidRPr="00CA2AE6">
        <w:rPr>
          <w:i/>
        </w:rPr>
        <w:t xml:space="preserve"> web abierta desde el servidor apache(</w:t>
      </w:r>
      <w:proofErr w:type="spellStart"/>
      <w:r w:rsidRPr="00CA2AE6">
        <w:rPr>
          <w:i/>
        </w:rPr>
        <w:t>localhost</w:t>
      </w:r>
      <w:proofErr w:type="spellEnd"/>
      <w:r w:rsidRPr="00CA2AE6">
        <w:rPr>
          <w:i/>
        </w:rPr>
        <w:t>)</w:t>
      </w:r>
      <w:r>
        <w:rPr>
          <w:i/>
        </w:rPr>
        <w:t>.</w:t>
      </w:r>
    </w:p>
    <w:p w14:paraId="0B01C466" w14:textId="60C999BF" w:rsidR="00CA2AE6" w:rsidRDefault="00CA2AE6" w:rsidP="00CA2AE6">
      <w:pPr>
        <w:pStyle w:val="Prrafodelista"/>
        <w:spacing w:line="320" w:lineRule="auto"/>
      </w:pPr>
      <w:r>
        <w:rPr>
          <w:noProof/>
          <w:lang w:eastAsia="es-ES"/>
        </w:rPr>
        <w:drawing>
          <wp:inline distT="0" distB="0" distL="0" distR="0" wp14:anchorId="27D73CAB" wp14:editId="1852E9C7">
            <wp:extent cx="5400040" cy="20256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2025650"/>
                    </a:xfrm>
                    <a:prstGeom prst="rect">
                      <a:avLst/>
                    </a:prstGeom>
                  </pic:spPr>
                </pic:pic>
              </a:graphicData>
            </a:graphic>
          </wp:inline>
        </w:drawing>
      </w:r>
    </w:p>
    <w:p w14:paraId="311C187E" w14:textId="70FDC1FF" w:rsidR="00CA2AE6" w:rsidRPr="00CA2AE6" w:rsidRDefault="00CA2AE6" w:rsidP="00CA2AE6">
      <w:pPr>
        <w:pStyle w:val="Prrafodelista"/>
        <w:spacing w:line="320" w:lineRule="auto"/>
        <w:rPr>
          <w:i/>
        </w:rPr>
      </w:pPr>
      <w:r w:rsidRPr="00CA2AE6">
        <w:rPr>
          <w:i/>
        </w:rPr>
        <w:t xml:space="preserve">Página web Decroly en la ubicación de </w:t>
      </w:r>
      <w:proofErr w:type="spellStart"/>
      <w:r w:rsidRPr="00CA2AE6">
        <w:rPr>
          <w:i/>
        </w:rPr>
        <w:t>htdocs</w:t>
      </w:r>
      <w:proofErr w:type="spellEnd"/>
      <w:r w:rsidRPr="00CA2AE6">
        <w:rPr>
          <w:i/>
        </w:rPr>
        <w:t xml:space="preserve"> del </w:t>
      </w:r>
      <w:proofErr w:type="spellStart"/>
      <w:r w:rsidRPr="00CA2AE6">
        <w:rPr>
          <w:i/>
        </w:rPr>
        <w:t>xamp</w:t>
      </w:r>
      <w:proofErr w:type="spellEnd"/>
      <w:r w:rsidRPr="00CA2AE6">
        <w:rPr>
          <w:i/>
        </w:rPr>
        <w:t xml:space="preserve"> para que </w:t>
      </w:r>
      <w:proofErr w:type="spellStart"/>
      <w:r w:rsidRPr="00CA2AE6">
        <w:rPr>
          <w:i/>
        </w:rPr>
        <w:t>asi</w:t>
      </w:r>
      <w:proofErr w:type="spellEnd"/>
      <w:r w:rsidRPr="00CA2AE6">
        <w:rPr>
          <w:i/>
        </w:rPr>
        <w:t xml:space="preserve"> podamos cargarla desde internet con la ruta previamente mencionada</w:t>
      </w:r>
    </w:p>
    <w:p w14:paraId="2EC3200B" w14:textId="4650C473" w:rsidR="00CA2AE6" w:rsidRDefault="00CA2AE6" w:rsidP="00CA2AE6">
      <w:pPr>
        <w:pStyle w:val="Prrafodelista"/>
        <w:spacing w:line="320" w:lineRule="auto"/>
      </w:pPr>
      <w:r>
        <w:rPr>
          <w:noProof/>
          <w:lang w:eastAsia="es-ES"/>
        </w:rPr>
        <w:drawing>
          <wp:inline distT="0" distB="0" distL="0" distR="0" wp14:anchorId="238D3D55" wp14:editId="1304E220">
            <wp:extent cx="5400040" cy="2664460"/>
            <wp:effectExtent l="0" t="0" r="0" b="254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2664460"/>
                    </a:xfrm>
                    <a:prstGeom prst="rect">
                      <a:avLst/>
                    </a:prstGeom>
                  </pic:spPr>
                </pic:pic>
              </a:graphicData>
            </a:graphic>
          </wp:inline>
        </w:drawing>
      </w:r>
    </w:p>
    <w:p w14:paraId="7DB32470" w14:textId="01D59EAC" w:rsidR="00CA2AE6" w:rsidRDefault="00CA2AE6" w:rsidP="00CA2AE6">
      <w:pPr>
        <w:pStyle w:val="Prrafodelista"/>
        <w:spacing w:line="320" w:lineRule="auto"/>
        <w:rPr>
          <w:b/>
        </w:rPr>
      </w:pPr>
    </w:p>
    <w:p w14:paraId="7B34D684" w14:textId="131D17BA" w:rsidR="00CA2AE6" w:rsidRDefault="00CA2AE6" w:rsidP="00CA2AE6">
      <w:pPr>
        <w:pStyle w:val="Prrafodelista"/>
        <w:spacing w:line="320" w:lineRule="auto"/>
        <w:rPr>
          <w:b/>
        </w:rPr>
      </w:pPr>
    </w:p>
    <w:p w14:paraId="5E23F1B7" w14:textId="21E8017F" w:rsidR="00CA2AE6" w:rsidRDefault="00CA2AE6" w:rsidP="00CA2AE6">
      <w:pPr>
        <w:pStyle w:val="Prrafodelista"/>
        <w:spacing w:line="320" w:lineRule="auto"/>
        <w:rPr>
          <w:b/>
        </w:rPr>
      </w:pPr>
    </w:p>
    <w:p w14:paraId="5C8E2D71" w14:textId="0504D80A" w:rsidR="00CA2AE6" w:rsidRDefault="00CA2AE6" w:rsidP="00CA2AE6">
      <w:pPr>
        <w:pStyle w:val="Prrafodelista"/>
        <w:spacing w:line="320" w:lineRule="auto"/>
        <w:rPr>
          <w:b/>
        </w:rPr>
      </w:pPr>
    </w:p>
    <w:p w14:paraId="25E0A471" w14:textId="4971DB2F" w:rsidR="00CA2AE6" w:rsidRDefault="00CA2AE6" w:rsidP="00CA2AE6">
      <w:pPr>
        <w:pStyle w:val="Prrafodelista"/>
        <w:spacing w:line="320" w:lineRule="auto"/>
        <w:rPr>
          <w:b/>
        </w:rPr>
      </w:pPr>
    </w:p>
    <w:p w14:paraId="2FF28453" w14:textId="1A461EFB" w:rsidR="00CA2AE6" w:rsidRDefault="00CA2AE6" w:rsidP="00CA2AE6">
      <w:pPr>
        <w:pStyle w:val="Prrafodelista"/>
        <w:spacing w:line="320" w:lineRule="auto"/>
        <w:rPr>
          <w:b/>
        </w:rPr>
      </w:pPr>
    </w:p>
    <w:p w14:paraId="0F1F3696" w14:textId="77777777" w:rsidR="00CA2AE6" w:rsidRPr="00CA2AE6" w:rsidRDefault="00CA2AE6" w:rsidP="00CA2AE6">
      <w:pPr>
        <w:pStyle w:val="Prrafodelista"/>
        <w:spacing w:line="320" w:lineRule="auto"/>
        <w:rPr>
          <w:b/>
        </w:rPr>
      </w:pPr>
    </w:p>
    <w:p w14:paraId="7A9557E6" w14:textId="79866D59" w:rsidR="00792F97" w:rsidRDefault="00792F97" w:rsidP="00792F97">
      <w:pPr>
        <w:pStyle w:val="Prrafodelista"/>
        <w:numPr>
          <w:ilvl w:val="0"/>
          <w:numId w:val="19"/>
        </w:numPr>
        <w:spacing w:line="320" w:lineRule="auto"/>
        <w:rPr>
          <w:b/>
        </w:rPr>
      </w:pPr>
      <w:r w:rsidRPr="00CA2AE6">
        <w:rPr>
          <w:b/>
        </w:rPr>
        <w:lastRenderedPageBreak/>
        <w:t xml:space="preserve">Una captura de pantalla que muestre una prueba de tu sitio web con Apache </w:t>
      </w:r>
      <w:proofErr w:type="spellStart"/>
      <w:r w:rsidRPr="00CA2AE6">
        <w:rPr>
          <w:b/>
        </w:rPr>
        <w:t>Bench</w:t>
      </w:r>
      <w:proofErr w:type="spellEnd"/>
      <w:r w:rsidRPr="00CA2AE6">
        <w:rPr>
          <w:b/>
        </w:rPr>
        <w:t>, empleando 1.100 solicitudes y 110 usuarios simultáneos. (1 punto)</w:t>
      </w:r>
    </w:p>
    <w:p w14:paraId="351DD72F" w14:textId="7A7CE35F" w:rsidR="00CA2AE6" w:rsidRPr="00CA2AE6" w:rsidRDefault="00CA2AE6" w:rsidP="00CA2AE6">
      <w:pPr>
        <w:pStyle w:val="Prrafodelista"/>
        <w:spacing w:line="320" w:lineRule="auto"/>
        <w:rPr>
          <w:i/>
        </w:rPr>
      </w:pPr>
      <w:r w:rsidRPr="00CA2AE6">
        <w:rPr>
          <w:i/>
        </w:rPr>
        <w:t xml:space="preserve">Usaremos el comando </w:t>
      </w:r>
      <w:r w:rsidRPr="00CA2AE6">
        <w:rPr>
          <w:i/>
          <w:u w:val="single"/>
        </w:rPr>
        <w:t xml:space="preserve">ab –n –c “ruta de la </w:t>
      </w:r>
      <w:proofErr w:type="spellStart"/>
      <w:r w:rsidRPr="00CA2AE6">
        <w:rPr>
          <w:i/>
          <w:u w:val="single"/>
        </w:rPr>
        <w:t>pagina</w:t>
      </w:r>
      <w:proofErr w:type="spellEnd"/>
      <w:r w:rsidRPr="00CA2AE6">
        <w:rPr>
          <w:i/>
          <w:u w:val="single"/>
        </w:rPr>
        <w:t>”</w:t>
      </w:r>
      <w:r w:rsidRPr="00CA2AE6">
        <w:rPr>
          <w:i/>
        </w:rPr>
        <w:t xml:space="preserve"> para poder comprobar las 1100 solicitudes y los 110 usuarios simultáneos así podemos ver cómo se comporta nuestra página en frente de estos requisitos.</w:t>
      </w:r>
    </w:p>
    <w:p w14:paraId="5A1D8DD4" w14:textId="5198469E" w:rsidR="00CA2AE6" w:rsidRDefault="0028610A" w:rsidP="00CA2AE6">
      <w:pPr>
        <w:spacing w:line="320" w:lineRule="auto"/>
        <w:rPr>
          <w:b/>
        </w:rPr>
      </w:pPr>
      <w:r>
        <w:rPr>
          <w:noProof/>
          <w:lang w:eastAsia="es-ES"/>
        </w:rPr>
        <w:drawing>
          <wp:inline distT="0" distB="0" distL="0" distR="0" wp14:anchorId="19C4D83C" wp14:editId="70C6820F">
            <wp:extent cx="5400040" cy="5708015"/>
            <wp:effectExtent l="0" t="0" r="0" b="698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5708015"/>
                    </a:xfrm>
                    <a:prstGeom prst="rect">
                      <a:avLst/>
                    </a:prstGeom>
                  </pic:spPr>
                </pic:pic>
              </a:graphicData>
            </a:graphic>
          </wp:inline>
        </w:drawing>
      </w:r>
    </w:p>
    <w:p w14:paraId="59D9EDF8" w14:textId="5E12841C" w:rsidR="0028610A" w:rsidRDefault="0028610A" w:rsidP="00CA2AE6">
      <w:pPr>
        <w:spacing w:line="320" w:lineRule="auto"/>
        <w:rPr>
          <w:b/>
        </w:rPr>
      </w:pPr>
    </w:p>
    <w:p w14:paraId="0763014A" w14:textId="3BBBB734" w:rsidR="0028610A" w:rsidRDefault="0028610A" w:rsidP="00CA2AE6">
      <w:pPr>
        <w:spacing w:line="320" w:lineRule="auto"/>
        <w:rPr>
          <w:b/>
        </w:rPr>
      </w:pPr>
    </w:p>
    <w:p w14:paraId="2B702893" w14:textId="6DA731AB" w:rsidR="0028610A" w:rsidRDefault="0028610A" w:rsidP="00CA2AE6">
      <w:pPr>
        <w:spacing w:line="320" w:lineRule="auto"/>
        <w:rPr>
          <w:b/>
        </w:rPr>
      </w:pPr>
    </w:p>
    <w:p w14:paraId="42296D2C" w14:textId="77777777" w:rsidR="0028610A" w:rsidRDefault="0028610A" w:rsidP="00CA2AE6">
      <w:pPr>
        <w:spacing w:line="320" w:lineRule="auto"/>
        <w:rPr>
          <w:b/>
        </w:rPr>
      </w:pPr>
    </w:p>
    <w:p w14:paraId="75AA24EF" w14:textId="3329F44C" w:rsidR="00CA2AE6" w:rsidRPr="00CA2AE6" w:rsidRDefault="00CA2AE6" w:rsidP="00CA2AE6">
      <w:pPr>
        <w:spacing w:line="320" w:lineRule="auto"/>
        <w:rPr>
          <w:b/>
        </w:rPr>
      </w:pPr>
    </w:p>
    <w:p w14:paraId="4E59FA1B" w14:textId="14F58565" w:rsidR="00792F97" w:rsidRDefault="00792F97" w:rsidP="00792F97">
      <w:pPr>
        <w:pStyle w:val="Prrafodelista"/>
        <w:numPr>
          <w:ilvl w:val="0"/>
          <w:numId w:val="19"/>
        </w:numPr>
        <w:spacing w:line="320" w:lineRule="auto"/>
        <w:rPr>
          <w:b/>
        </w:rPr>
      </w:pPr>
      <w:r w:rsidRPr="00CA2AE6">
        <w:rPr>
          <w:b/>
        </w:rPr>
        <w:lastRenderedPageBreak/>
        <w:t>Una captura de pantalla que muestre el acceso a tu página web desde el dominio "exam2.cv" y capturas de pantalla de todos los cambios que has de realizar en todos los archivos de configuración para lograrlo, así como una breve explicación de los pasos a seguir para lograrlo. (1,5 puntos)</w:t>
      </w:r>
    </w:p>
    <w:p w14:paraId="2A0B3328" w14:textId="59BB809E" w:rsidR="00CA2AE6" w:rsidRDefault="00CA2AE6" w:rsidP="00CA2AE6">
      <w:pPr>
        <w:pStyle w:val="Prrafodelista"/>
        <w:spacing w:line="320" w:lineRule="auto"/>
        <w:rPr>
          <w:b/>
        </w:rPr>
      </w:pPr>
    </w:p>
    <w:p w14:paraId="094211CE" w14:textId="126ABCBB" w:rsidR="00232F69" w:rsidRPr="00232F69" w:rsidRDefault="00232F69" w:rsidP="00CA2AE6">
      <w:pPr>
        <w:pStyle w:val="Prrafodelista"/>
        <w:spacing w:line="320" w:lineRule="auto"/>
        <w:rPr>
          <w:i/>
        </w:rPr>
      </w:pPr>
      <w:r w:rsidRPr="00232F69">
        <w:rPr>
          <w:i/>
        </w:rPr>
        <w:t>Primeramente, deberemos ejecutar el bloc de notas como administrador para que nos deje guardar los cambios posteriores.</w:t>
      </w:r>
    </w:p>
    <w:p w14:paraId="5A81FE37" w14:textId="209F618C" w:rsidR="00232F69" w:rsidRDefault="00232F69" w:rsidP="00CA2AE6">
      <w:pPr>
        <w:pStyle w:val="Prrafodelista"/>
        <w:spacing w:line="320" w:lineRule="auto"/>
        <w:rPr>
          <w:b/>
        </w:rPr>
      </w:pPr>
      <w:r>
        <w:rPr>
          <w:noProof/>
          <w:lang w:eastAsia="es-ES"/>
        </w:rPr>
        <w:drawing>
          <wp:inline distT="0" distB="0" distL="0" distR="0" wp14:anchorId="349C48F4" wp14:editId="6AA7788D">
            <wp:extent cx="3981450" cy="283845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81450" cy="2838450"/>
                    </a:xfrm>
                    <a:prstGeom prst="rect">
                      <a:avLst/>
                    </a:prstGeom>
                  </pic:spPr>
                </pic:pic>
              </a:graphicData>
            </a:graphic>
          </wp:inline>
        </w:drawing>
      </w:r>
    </w:p>
    <w:p w14:paraId="1D6DF53A" w14:textId="13232F8F" w:rsidR="00232F69" w:rsidRPr="00232F69" w:rsidRDefault="00232F69" w:rsidP="00CA2AE6">
      <w:pPr>
        <w:pStyle w:val="Prrafodelista"/>
        <w:spacing w:line="320" w:lineRule="auto"/>
        <w:rPr>
          <w:i/>
        </w:rPr>
      </w:pPr>
      <w:r w:rsidRPr="00232F69">
        <w:rPr>
          <w:i/>
        </w:rPr>
        <w:t xml:space="preserve">Seguidamente modificaremos el </w:t>
      </w:r>
      <w:proofErr w:type="spellStart"/>
      <w:r w:rsidRPr="00232F69">
        <w:rPr>
          <w:i/>
        </w:rPr>
        <w:t>httpd-vhost</w:t>
      </w:r>
      <w:proofErr w:type="spellEnd"/>
      <w:r w:rsidRPr="00232F69">
        <w:rPr>
          <w:i/>
        </w:rPr>
        <w:t xml:space="preserve"> para poder cambiar la ruta en nuestro caso </w:t>
      </w:r>
      <w:proofErr w:type="spellStart"/>
      <w:r w:rsidRPr="00232F69">
        <w:rPr>
          <w:i/>
        </w:rPr>
        <w:t>xampp</w:t>
      </w:r>
      <w:proofErr w:type="spellEnd"/>
      <w:r w:rsidRPr="00232F69">
        <w:rPr>
          <w:i/>
        </w:rPr>
        <w:t>\</w:t>
      </w:r>
      <w:proofErr w:type="spellStart"/>
      <w:r w:rsidRPr="00232F69">
        <w:rPr>
          <w:i/>
        </w:rPr>
        <w:t>htdocs</w:t>
      </w:r>
      <w:proofErr w:type="spellEnd"/>
      <w:r w:rsidRPr="00232F69">
        <w:rPr>
          <w:i/>
        </w:rPr>
        <w:t xml:space="preserve">\ExamenUD2_Ejer2 y el nombre del server </w:t>
      </w:r>
      <w:proofErr w:type="spellStart"/>
      <w:r w:rsidRPr="00232F69">
        <w:rPr>
          <w:i/>
        </w:rPr>
        <w:t>name</w:t>
      </w:r>
      <w:proofErr w:type="spellEnd"/>
      <w:r w:rsidRPr="00232F69">
        <w:rPr>
          <w:i/>
        </w:rPr>
        <w:t xml:space="preserve"> que será exm2.cv el cual usaremos posteriormente como dominio.</w:t>
      </w:r>
    </w:p>
    <w:p w14:paraId="66FBB096" w14:textId="6AAE942D" w:rsidR="00CA2AE6" w:rsidRDefault="00232F69" w:rsidP="00CA2AE6">
      <w:pPr>
        <w:spacing w:line="320" w:lineRule="auto"/>
        <w:rPr>
          <w:b/>
        </w:rPr>
      </w:pPr>
      <w:r>
        <w:rPr>
          <w:noProof/>
          <w:lang w:eastAsia="es-ES"/>
        </w:rPr>
        <w:drawing>
          <wp:inline distT="0" distB="0" distL="0" distR="0" wp14:anchorId="4677815A" wp14:editId="238208C8">
            <wp:extent cx="5400040" cy="2304415"/>
            <wp:effectExtent l="0" t="0" r="0" b="63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2304415"/>
                    </a:xfrm>
                    <a:prstGeom prst="rect">
                      <a:avLst/>
                    </a:prstGeom>
                  </pic:spPr>
                </pic:pic>
              </a:graphicData>
            </a:graphic>
          </wp:inline>
        </w:drawing>
      </w:r>
    </w:p>
    <w:p w14:paraId="71305427" w14:textId="5DE1D52E" w:rsidR="00232F69" w:rsidRDefault="001F2519" w:rsidP="00CA2AE6">
      <w:pPr>
        <w:spacing w:line="320" w:lineRule="auto"/>
        <w:rPr>
          <w:b/>
        </w:rPr>
      </w:pPr>
      <w:r>
        <w:rPr>
          <w:noProof/>
          <w:lang w:eastAsia="es-ES"/>
        </w:rPr>
        <w:lastRenderedPageBreak/>
        <w:drawing>
          <wp:inline distT="0" distB="0" distL="0" distR="0" wp14:anchorId="3BBC27A5" wp14:editId="5196A7A9">
            <wp:extent cx="5400040" cy="261239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2612390"/>
                    </a:xfrm>
                    <a:prstGeom prst="rect">
                      <a:avLst/>
                    </a:prstGeom>
                  </pic:spPr>
                </pic:pic>
              </a:graphicData>
            </a:graphic>
          </wp:inline>
        </w:drawing>
      </w:r>
    </w:p>
    <w:p w14:paraId="072BC235" w14:textId="4001CDAA" w:rsidR="00232F69" w:rsidRPr="00232F69" w:rsidRDefault="00232F69" w:rsidP="00CA2AE6">
      <w:pPr>
        <w:spacing w:line="320" w:lineRule="auto"/>
        <w:rPr>
          <w:i/>
        </w:rPr>
      </w:pPr>
      <w:r w:rsidRPr="00232F69">
        <w:rPr>
          <w:i/>
        </w:rPr>
        <w:t xml:space="preserve">Como se puede apreciar en </w:t>
      </w:r>
      <w:proofErr w:type="gramStart"/>
      <w:r w:rsidRPr="00232F69">
        <w:rPr>
          <w:i/>
        </w:rPr>
        <w:t>el la ruta</w:t>
      </w:r>
      <w:proofErr w:type="gramEnd"/>
      <w:r w:rsidRPr="00232F69">
        <w:rPr>
          <w:i/>
        </w:rPr>
        <w:t xml:space="preserve"> también </w:t>
      </w:r>
      <w:r w:rsidR="001F2519">
        <w:rPr>
          <w:i/>
        </w:rPr>
        <w:t>se cambia a exam</w:t>
      </w:r>
      <w:r w:rsidRPr="00232F69">
        <w:rPr>
          <w:i/>
        </w:rPr>
        <w:t xml:space="preserve">2.cv </w:t>
      </w:r>
    </w:p>
    <w:p w14:paraId="21549579" w14:textId="0F575AE3" w:rsidR="00CA2AE6" w:rsidRDefault="00DF5F90" w:rsidP="00CA2AE6">
      <w:pPr>
        <w:spacing w:line="320" w:lineRule="auto"/>
        <w:rPr>
          <w:b/>
        </w:rPr>
      </w:pPr>
      <w:r>
        <w:rPr>
          <w:noProof/>
          <w:lang w:eastAsia="es-ES"/>
        </w:rPr>
        <w:drawing>
          <wp:inline distT="0" distB="0" distL="0" distR="0" wp14:anchorId="2546739C" wp14:editId="091D4A0E">
            <wp:extent cx="5400040" cy="2480945"/>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2480945"/>
                    </a:xfrm>
                    <a:prstGeom prst="rect">
                      <a:avLst/>
                    </a:prstGeom>
                  </pic:spPr>
                </pic:pic>
              </a:graphicData>
            </a:graphic>
          </wp:inline>
        </w:drawing>
      </w:r>
    </w:p>
    <w:p w14:paraId="00E3DEA7" w14:textId="4FF2B3F9" w:rsidR="00232F69" w:rsidRPr="00232F69" w:rsidRDefault="00232F69" w:rsidP="00CA2AE6">
      <w:pPr>
        <w:spacing w:line="320" w:lineRule="auto"/>
        <w:rPr>
          <w:i/>
        </w:rPr>
      </w:pPr>
      <w:r w:rsidRPr="00232F69">
        <w:rPr>
          <w:i/>
        </w:rPr>
        <w:t xml:space="preserve">Y por último la búsqueda en internet por exm2.cv encontraremos nuestra </w:t>
      </w:r>
      <w:r w:rsidR="0028610A" w:rsidRPr="00232F69">
        <w:rPr>
          <w:i/>
        </w:rPr>
        <w:t>página</w:t>
      </w:r>
      <w:r w:rsidRPr="00232F69">
        <w:rPr>
          <w:i/>
        </w:rPr>
        <w:t xml:space="preserve"> previamente alojada en Apache.</w:t>
      </w:r>
    </w:p>
    <w:p w14:paraId="0D094B01" w14:textId="25B3D176" w:rsidR="00CA2AE6" w:rsidRPr="00CA2AE6" w:rsidRDefault="00CA2AE6" w:rsidP="00CA2AE6">
      <w:pPr>
        <w:spacing w:line="320" w:lineRule="auto"/>
        <w:rPr>
          <w:b/>
        </w:rPr>
      </w:pPr>
    </w:p>
    <w:p w14:paraId="2F4AD211" w14:textId="77777777" w:rsidR="00232F69" w:rsidRDefault="00232F69" w:rsidP="00EC54C9">
      <w:pPr>
        <w:spacing w:line="320" w:lineRule="auto"/>
        <w:rPr>
          <w:b/>
          <w:bCs/>
        </w:rPr>
      </w:pPr>
    </w:p>
    <w:p w14:paraId="6BAF70BD" w14:textId="77777777" w:rsidR="00232F69" w:rsidRDefault="00232F69" w:rsidP="00EC54C9">
      <w:pPr>
        <w:spacing w:line="320" w:lineRule="auto"/>
        <w:rPr>
          <w:b/>
          <w:bCs/>
        </w:rPr>
      </w:pPr>
    </w:p>
    <w:p w14:paraId="18C8B7AA" w14:textId="77777777" w:rsidR="00232F69" w:rsidRDefault="00232F69" w:rsidP="00EC54C9">
      <w:pPr>
        <w:spacing w:line="320" w:lineRule="auto"/>
        <w:rPr>
          <w:b/>
          <w:bCs/>
        </w:rPr>
      </w:pPr>
    </w:p>
    <w:p w14:paraId="0DF96873" w14:textId="77777777" w:rsidR="00232F69" w:rsidRDefault="00232F69" w:rsidP="00EC54C9">
      <w:pPr>
        <w:spacing w:line="320" w:lineRule="auto"/>
        <w:rPr>
          <w:b/>
          <w:bCs/>
        </w:rPr>
      </w:pPr>
    </w:p>
    <w:p w14:paraId="0FE5F5F3" w14:textId="77777777" w:rsidR="00232F69" w:rsidRDefault="00232F69" w:rsidP="00EC54C9">
      <w:pPr>
        <w:spacing w:line="320" w:lineRule="auto"/>
        <w:rPr>
          <w:b/>
          <w:bCs/>
        </w:rPr>
      </w:pPr>
    </w:p>
    <w:p w14:paraId="5755652B" w14:textId="77777777" w:rsidR="00232F69" w:rsidRDefault="00232F69" w:rsidP="00EC54C9">
      <w:pPr>
        <w:spacing w:line="320" w:lineRule="auto"/>
        <w:rPr>
          <w:b/>
          <w:bCs/>
        </w:rPr>
      </w:pPr>
    </w:p>
    <w:p w14:paraId="15207882" w14:textId="77777777" w:rsidR="00232F69" w:rsidRDefault="00232F69" w:rsidP="00EC54C9">
      <w:pPr>
        <w:spacing w:line="320" w:lineRule="auto"/>
        <w:rPr>
          <w:b/>
          <w:bCs/>
        </w:rPr>
      </w:pPr>
    </w:p>
    <w:p w14:paraId="5B438F75" w14:textId="77777777" w:rsidR="00232F69" w:rsidRDefault="00232F69" w:rsidP="00EC54C9">
      <w:pPr>
        <w:spacing w:line="320" w:lineRule="auto"/>
        <w:rPr>
          <w:b/>
          <w:bCs/>
        </w:rPr>
      </w:pPr>
    </w:p>
    <w:p w14:paraId="697DD533" w14:textId="77777777" w:rsidR="00232F69" w:rsidRDefault="00232F69" w:rsidP="00EC54C9">
      <w:pPr>
        <w:spacing w:line="320" w:lineRule="auto"/>
        <w:rPr>
          <w:b/>
          <w:bCs/>
        </w:rPr>
      </w:pPr>
    </w:p>
    <w:p w14:paraId="1C0331CB" w14:textId="77777777" w:rsidR="00232F69" w:rsidRDefault="00232F69" w:rsidP="00EC54C9">
      <w:pPr>
        <w:spacing w:line="320" w:lineRule="auto"/>
        <w:rPr>
          <w:b/>
          <w:bCs/>
        </w:rPr>
      </w:pPr>
    </w:p>
    <w:p w14:paraId="5DF1B8AD" w14:textId="1DC12437" w:rsidR="00232F69" w:rsidRDefault="00232F69" w:rsidP="00EC54C9">
      <w:pPr>
        <w:spacing w:line="320" w:lineRule="auto"/>
        <w:rPr>
          <w:b/>
          <w:bCs/>
        </w:rPr>
      </w:pPr>
    </w:p>
    <w:p w14:paraId="50BBB5F0" w14:textId="3D8978F2" w:rsidR="00EC54C9" w:rsidRPr="00CA2AE6" w:rsidRDefault="00EC54C9" w:rsidP="00EC54C9">
      <w:pPr>
        <w:spacing w:line="320" w:lineRule="auto"/>
        <w:rPr>
          <w:b/>
        </w:rPr>
      </w:pPr>
      <w:r w:rsidRPr="00CA2AE6">
        <w:rPr>
          <w:b/>
          <w:bCs/>
        </w:rPr>
        <w:t xml:space="preserve">Pregunta 3. </w:t>
      </w:r>
      <w:r w:rsidRPr="00CA2AE6">
        <w:rPr>
          <w:b/>
        </w:rPr>
        <w:t xml:space="preserve">Utilizando el certificado SSL proporcionado para la actividad 2.1, crea un acceso seguro a tu sitio web (usando la </w:t>
      </w:r>
      <w:proofErr w:type="spellStart"/>
      <w:r w:rsidRPr="00CA2AE6">
        <w:rPr>
          <w:b/>
        </w:rPr>
        <w:t>url</w:t>
      </w:r>
      <w:proofErr w:type="spellEnd"/>
      <w:r w:rsidRPr="00CA2AE6">
        <w:rPr>
          <w:b/>
        </w:rPr>
        <w:t xml:space="preserve"> https://2exam.cv).  </w:t>
      </w:r>
    </w:p>
    <w:p w14:paraId="4C3F9326" w14:textId="77777777" w:rsidR="00EC54C9" w:rsidRPr="00CA2AE6" w:rsidRDefault="00EC54C9" w:rsidP="00EC54C9">
      <w:pPr>
        <w:spacing w:line="320" w:lineRule="auto"/>
        <w:rPr>
          <w:b/>
        </w:rPr>
      </w:pPr>
    </w:p>
    <w:p w14:paraId="3DFD0646" w14:textId="77777777" w:rsidR="00EC54C9" w:rsidRPr="00CA2AE6" w:rsidRDefault="00EC54C9" w:rsidP="00EC54C9">
      <w:pPr>
        <w:spacing w:line="320" w:lineRule="auto"/>
        <w:rPr>
          <w:b/>
        </w:rPr>
      </w:pPr>
      <w:r w:rsidRPr="00CA2AE6">
        <w:rPr>
          <w:b/>
        </w:rPr>
        <w:t>Para este ejercicio, deberás proporcionar los siguientes elementos:</w:t>
      </w:r>
    </w:p>
    <w:p w14:paraId="2EE693BB" w14:textId="08320FD1" w:rsidR="00EC54C9" w:rsidRDefault="00EC54C9" w:rsidP="00EC54C9">
      <w:pPr>
        <w:pStyle w:val="Prrafodelista"/>
        <w:numPr>
          <w:ilvl w:val="0"/>
          <w:numId w:val="20"/>
        </w:numPr>
        <w:spacing w:line="320" w:lineRule="auto"/>
        <w:rPr>
          <w:b/>
        </w:rPr>
      </w:pPr>
      <w:r w:rsidRPr="00CA2AE6">
        <w:rPr>
          <w:b/>
        </w:rPr>
        <w:t>Capturas de pantalla de tu web a las que se accede desde una dirección segura (https), así como todos los archivos que hayas modificado para ello y una breve explicación del proceso. (2 puntos)</w:t>
      </w:r>
    </w:p>
    <w:p w14:paraId="03958837" w14:textId="01BC33C8" w:rsidR="00232F69" w:rsidRDefault="00232F69" w:rsidP="00232F69">
      <w:pPr>
        <w:spacing w:line="320" w:lineRule="auto"/>
        <w:rPr>
          <w:b/>
        </w:rPr>
      </w:pPr>
      <w:r>
        <w:rPr>
          <w:noProof/>
          <w:lang w:eastAsia="es-ES"/>
        </w:rPr>
        <w:drawing>
          <wp:inline distT="0" distB="0" distL="0" distR="0" wp14:anchorId="27CABABC" wp14:editId="2C1B3081">
            <wp:extent cx="5400040" cy="1021715"/>
            <wp:effectExtent l="0" t="0" r="0" b="698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1021715"/>
                    </a:xfrm>
                    <a:prstGeom prst="rect">
                      <a:avLst/>
                    </a:prstGeom>
                  </pic:spPr>
                </pic:pic>
              </a:graphicData>
            </a:graphic>
          </wp:inline>
        </w:drawing>
      </w:r>
    </w:p>
    <w:p w14:paraId="709267B2" w14:textId="64E1DB23" w:rsidR="0028610A" w:rsidRDefault="00C74B3B" w:rsidP="00232F69">
      <w:pPr>
        <w:spacing w:line="320" w:lineRule="auto"/>
        <w:rPr>
          <w:b/>
        </w:rPr>
      </w:pPr>
      <w:r w:rsidRPr="00DF5F90">
        <w:rPr>
          <w:noProof/>
          <w:lang w:eastAsia="es-ES"/>
        </w:rPr>
        <w:drawing>
          <wp:inline distT="0" distB="0" distL="0" distR="0" wp14:anchorId="47A0BC89" wp14:editId="7C6DA00B">
            <wp:extent cx="3815861" cy="2270039"/>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614" t="387" r="11674" b="-387"/>
                    <a:stretch/>
                  </pic:blipFill>
                  <pic:spPr bwMode="auto">
                    <a:xfrm>
                      <a:off x="0" y="0"/>
                      <a:ext cx="3838650" cy="2283596"/>
                    </a:xfrm>
                    <a:prstGeom prst="rect">
                      <a:avLst/>
                    </a:prstGeom>
                    <a:ln>
                      <a:noFill/>
                    </a:ln>
                    <a:extLst>
                      <a:ext uri="{53640926-AAD7-44D8-BBD7-CCE9431645EC}">
                        <a14:shadowObscured xmlns:a14="http://schemas.microsoft.com/office/drawing/2010/main"/>
                      </a:ext>
                    </a:extLst>
                  </pic:spPr>
                </pic:pic>
              </a:graphicData>
            </a:graphic>
          </wp:inline>
        </w:drawing>
      </w:r>
    </w:p>
    <w:p w14:paraId="5EB5AA82" w14:textId="67F0FE1F" w:rsidR="00232F69" w:rsidRPr="00232F69" w:rsidRDefault="00232F69" w:rsidP="00232F69">
      <w:pPr>
        <w:spacing w:line="320" w:lineRule="auto"/>
        <w:rPr>
          <w:b/>
        </w:rPr>
      </w:pPr>
    </w:p>
    <w:p w14:paraId="259F1597" w14:textId="6F1A5E69" w:rsidR="00232F69" w:rsidRPr="00CA2AE6" w:rsidRDefault="00232F69" w:rsidP="00232F69">
      <w:pPr>
        <w:pStyle w:val="Prrafodelista"/>
        <w:spacing w:line="320" w:lineRule="auto"/>
        <w:rPr>
          <w:b/>
        </w:rPr>
      </w:pPr>
    </w:p>
    <w:p w14:paraId="54623A7A" w14:textId="49FFA05C" w:rsidR="00941085" w:rsidRDefault="00941085" w:rsidP="006059B7">
      <w:pPr>
        <w:spacing w:line="320" w:lineRule="auto"/>
        <w:rPr>
          <w:b/>
          <w:lang w:val="en-US"/>
        </w:rPr>
      </w:pPr>
    </w:p>
    <w:p w14:paraId="5F5D3AF8" w14:textId="28A1C460" w:rsidR="00CA2AE6" w:rsidRDefault="00C74B3B" w:rsidP="006059B7">
      <w:pPr>
        <w:spacing w:line="320" w:lineRule="auto"/>
        <w:rPr>
          <w:b/>
          <w:lang w:val="en-US"/>
        </w:rPr>
      </w:pPr>
      <w:r>
        <w:rPr>
          <w:noProof/>
          <w:lang w:eastAsia="es-ES"/>
        </w:rPr>
        <w:drawing>
          <wp:inline distT="0" distB="0" distL="0" distR="0" wp14:anchorId="60F75E48" wp14:editId="0CE8CDF8">
            <wp:extent cx="4659923" cy="2140912"/>
            <wp:effectExtent l="0" t="0" r="762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71857" cy="2146395"/>
                    </a:xfrm>
                    <a:prstGeom prst="rect">
                      <a:avLst/>
                    </a:prstGeom>
                  </pic:spPr>
                </pic:pic>
              </a:graphicData>
            </a:graphic>
          </wp:inline>
        </w:drawing>
      </w:r>
    </w:p>
    <w:p w14:paraId="5C245251" w14:textId="65B339DD" w:rsidR="00C74B3B" w:rsidRDefault="00C74B3B" w:rsidP="006059B7">
      <w:pPr>
        <w:spacing w:line="320" w:lineRule="auto"/>
        <w:rPr>
          <w:b/>
          <w:bCs/>
        </w:rPr>
      </w:pPr>
    </w:p>
    <w:p w14:paraId="7A833B9A" w14:textId="0164DB62" w:rsidR="00DF5F90" w:rsidRDefault="00DF5F90" w:rsidP="006059B7">
      <w:pPr>
        <w:spacing w:line="320" w:lineRule="auto"/>
        <w:rPr>
          <w:b/>
          <w:bCs/>
        </w:rPr>
      </w:pPr>
      <w:r>
        <w:rPr>
          <w:b/>
          <w:bCs/>
        </w:rPr>
        <w:lastRenderedPageBreak/>
        <w:t xml:space="preserve">En este caso instalaremos el certificado </w:t>
      </w:r>
    </w:p>
    <w:p w14:paraId="35D14335" w14:textId="432B986C" w:rsidR="007470BF" w:rsidRPr="00CA2AE6" w:rsidRDefault="00EC54C9" w:rsidP="006059B7">
      <w:pPr>
        <w:spacing w:line="320" w:lineRule="auto"/>
        <w:rPr>
          <w:b/>
        </w:rPr>
      </w:pPr>
      <w:r w:rsidRPr="00CA2AE6">
        <w:rPr>
          <w:b/>
          <w:bCs/>
        </w:rPr>
        <w:t xml:space="preserve">Pregunta 4. </w:t>
      </w:r>
      <w:r w:rsidRPr="00CA2AE6">
        <w:rPr>
          <w:b/>
        </w:rPr>
        <w:t>Para esta actividad, abre el fichero apache\</w:t>
      </w:r>
      <w:proofErr w:type="spellStart"/>
      <w:r w:rsidRPr="00CA2AE6">
        <w:rPr>
          <w:b/>
        </w:rPr>
        <w:t>conf</w:t>
      </w:r>
      <w:proofErr w:type="spellEnd"/>
      <w:r w:rsidRPr="00CA2AE6">
        <w:rPr>
          <w:b/>
        </w:rPr>
        <w:t>\extra\http-</w:t>
      </w:r>
      <w:proofErr w:type="spellStart"/>
      <w:r w:rsidRPr="00CA2AE6">
        <w:rPr>
          <w:b/>
        </w:rPr>
        <w:t>mpm.conf</w:t>
      </w:r>
      <w:proofErr w:type="spellEnd"/>
      <w:r w:rsidRPr="00CA2AE6">
        <w:rPr>
          <w:b/>
        </w:rPr>
        <w:t xml:space="preserve"> y busca la configuración de </w:t>
      </w:r>
      <w:proofErr w:type="spellStart"/>
      <w:r w:rsidRPr="00CA2AE6">
        <w:rPr>
          <w:b/>
        </w:rPr>
        <w:t>WinNt</w:t>
      </w:r>
      <w:proofErr w:type="spellEnd"/>
      <w:r w:rsidRPr="00CA2AE6">
        <w:rPr>
          <w:b/>
        </w:rPr>
        <w:t xml:space="preserve"> MPM (figura 1):</w:t>
      </w:r>
    </w:p>
    <w:p w14:paraId="52273026" w14:textId="77777777" w:rsidR="007470BF" w:rsidRPr="00CA2AE6" w:rsidRDefault="007470BF" w:rsidP="006059B7">
      <w:pPr>
        <w:keepNext/>
        <w:spacing w:line="320" w:lineRule="auto"/>
        <w:rPr>
          <w:b/>
        </w:rPr>
      </w:pPr>
      <w:r w:rsidRPr="00CA2AE6">
        <w:rPr>
          <w:b/>
          <w:noProof/>
          <w:lang w:eastAsia="es-ES"/>
        </w:rPr>
        <w:drawing>
          <wp:inline distT="0" distB="0" distL="0" distR="0" wp14:anchorId="52C0593B" wp14:editId="1FB78231">
            <wp:extent cx="5400040" cy="1086485"/>
            <wp:effectExtent l="0" t="0" r="0" b="0"/>
            <wp:docPr id="166867427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674274" name=""/>
                    <pic:cNvPicPr/>
                  </pic:nvPicPr>
                  <pic:blipFill>
                    <a:blip r:embed="rId20"/>
                    <a:stretch>
                      <a:fillRect/>
                    </a:stretch>
                  </pic:blipFill>
                  <pic:spPr>
                    <a:xfrm>
                      <a:off x="0" y="0"/>
                      <a:ext cx="5400040" cy="1086485"/>
                    </a:xfrm>
                    <a:prstGeom prst="rect">
                      <a:avLst/>
                    </a:prstGeom>
                  </pic:spPr>
                </pic:pic>
              </a:graphicData>
            </a:graphic>
          </wp:inline>
        </w:drawing>
      </w:r>
    </w:p>
    <w:p w14:paraId="4373B0AD" w14:textId="5D636341" w:rsidR="007470BF" w:rsidRPr="00CA2AE6" w:rsidRDefault="007470BF" w:rsidP="006059B7">
      <w:pPr>
        <w:pStyle w:val="Descripcin"/>
        <w:spacing w:line="320" w:lineRule="auto"/>
        <w:jc w:val="center"/>
        <w:rPr>
          <w:b/>
        </w:rPr>
      </w:pPr>
      <w:bookmarkStart w:id="3" w:name="_Hlk184555042"/>
      <w:r w:rsidRPr="00CA2AE6">
        <w:rPr>
          <w:b/>
        </w:rPr>
        <w:t>Figu</w:t>
      </w:r>
      <w:r w:rsidR="00EC54C9" w:rsidRPr="00CA2AE6">
        <w:rPr>
          <w:b/>
        </w:rPr>
        <w:t>ra</w:t>
      </w:r>
      <w:r w:rsidRPr="00CA2AE6">
        <w:rPr>
          <w:b/>
        </w:rPr>
        <w:t xml:space="preserve"> </w:t>
      </w:r>
      <w:r w:rsidRPr="00CA2AE6">
        <w:rPr>
          <w:b/>
        </w:rPr>
        <w:fldChar w:fldCharType="begin"/>
      </w:r>
      <w:r w:rsidRPr="00CA2AE6">
        <w:rPr>
          <w:b/>
        </w:rPr>
        <w:instrText xml:space="preserve"> SEQ Figura \* ARABIC </w:instrText>
      </w:r>
      <w:r w:rsidRPr="00CA2AE6">
        <w:rPr>
          <w:b/>
        </w:rPr>
        <w:fldChar w:fldCharType="separate"/>
      </w:r>
      <w:r w:rsidR="00C54BE5">
        <w:rPr>
          <w:b/>
          <w:noProof/>
        </w:rPr>
        <w:t>1</w:t>
      </w:r>
      <w:r w:rsidRPr="00CA2AE6">
        <w:rPr>
          <w:b/>
        </w:rPr>
        <w:fldChar w:fldCharType="end"/>
      </w:r>
      <w:r w:rsidRPr="00CA2AE6">
        <w:rPr>
          <w:b/>
        </w:rPr>
        <w:t xml:space="preserve">. </w:t>
      </w:r>
      <w:r w:rsidR="00EC54C9" w:rsidRPr="00CA2AE6">
        <w:rPr>
          <w:b/>
        </w:rPr>
        <w:t xml:space="preserve">Configuración </w:t>
      </w:r>
      <w:proofErr w:type="spellStart"/>
      <w:r w:rsidRPr="00CA2AE6">
        <w:rPr>
          <w:b/>
        </w:rPr>
        <w:t>WinNT</w:t>
      </w:r>
      <w:proofErr w:type="spellEnd"/>
      <w:r w:rsidRPr="00CA2AE6">
        <w:rPr>
          <w:b/>
        </w:rPr>
        <w:t xml:space="preserve"> MPM</w:t>
      </w:r>
    </w:p>
    <w:bookmarkEnd w:id="3"/>
    <w:p w14:paraId="0BB0999A" w14:textId="77777777" w:rsidR="00EC54C9" w:rsidRPr="00CA2AE6" w:rsidRDefault="00EC54C9" w:rsidP="00EC54C9">
      <w:pPr>
        <w:spacing w:line="320" w:lineRule="auto"/>
        <w:rPr>
          <w:b/>
        </w:rPr>
      </w:pPr>
      <w:r w:rsidRPr="00CA2AE6">
        <w:rPr>
          <w:b/>
        </w:rPr>
        <w:t xml:space="preserve">MPM son las siglas de </w:t>
      </w:r>
      <w:proofErr w:type="spellStart"/>
      <w:r w:rsidRPr="00CA2AE6">
        <w:rPr>
          <w:b/>
        </w:rPr>
        <w:t>Multi-Processing</w:t>
      </w:r>
      <w:proofErr w:type="spellEnd"/>
      <w:r w:rsidRPr="00CA2AE6">
        <w:rPr>
          <w:b/>
        </w:rPr>
        <w:t xml:space="preserve"> Module (Módulo de Procesamiento Múltiple). Los MPM son una parte clave de la arquitectura modular de Apache, ya que permiten que el servidor web maneje las solicitudes de diferentes maneras en función de las necesidades y capacidades específicas del sistema operativo y el hardware.</w:t>
      </w:r>
    </w:p>
    <w:p w14:paraId="2987A8B2" w14:textId="77777777" w:rsidR="00272CD6" w:rsidRPr="00CA2AE6" w:rsidRDefault="00272CD6" w:rsidP="006059B7">
      <w:pPr>
        <w:spacing w:line="320" w:lineRule="auto"/>
        <w:rPr>
          <w:b/>
        </w:rPr>
      </w:pPr>
    </w:p>
    <w:p w14:paraId="0DC2BAB0" w14:textId="77777777" w:rsidR="00EC54C9" w:rsidRPr="00CA2AE6" w:rsidRDefault="00EC54C9" w:rsidP="00EC54C9">
      <w:pPr>
        <w:spacing w:line="320" w:lineRule="auto"/>
        <w:rPr>
          <w:b/>
        </w:rPr>
      </w:pPr>
      <w:r w:rsidRPr="00CA2AE6">
        <w:rPr>
          <w:b/>
        </w:rPr>
        <w:t xml:space="preserve">La directiva de configuración </w:t>
      </w:r>
      <w:proofErr w:type="spellStart"/>
      <w:r w:rsidRPr="00CA2AE6">
        <w:rPr>
          <w:b/>
        </w:rPr>
        <w:t>MaxConnectionsPerChild</w:t>
      </w:r>
      <w:proofErr w:type="spellEnd"/>
      <w:r w:rsidRPr="00CA2AE6">
        <w:rPr>
          <w:b/>
        </w:rPr>
        <w:t xml:space="preserve"> determina el número máximo de conexiones que un proceso o subproceso secundario debe controlar antes de que finalice y pueda ser reemplazado por un nuevo proceso o subproceso. El valor predeterminado (0) no establece ningún límite.</w:t>
      </w:r>
    </w:p>
    <w:p w14:paraId="79C596BC" w14:textId="77777777" w:rsidR="00272CD6" w:rsidRPr="00CA2AE6" w:rsidRDefault="00272CD6" w:rsidP="006059B7">
      <w:pPr>
        <w:spacing w:line="320" w:lineRule="auto"/>
        <w:rPr>
          <w:b/>
        </w:rPr>
      </w:pPr>
    </w:p>
    <w:p w14:paraId="30FEB58B" w14:textId="77777777" w:rsidR="00EC54C9" w:rsidRPr="00CA2AE6" w:rsidRDefault="00EC54C9" w:rsidP="00EC54C9">
      <w:pPr>
        <w:spacing w:line="320" w:lineRule="auto"/>
        <w:rPr>
          <w:b/>
        </w:rPr>
      </w:pPr>
      <w:r w:rsidRPr="00CA2AE6">
        <w:rPr>
          <w:b/>
        </w:rPr>
        <w:t>Para este ejercicio, deberás proporcionar los siguientes elementos:</w:t>
      </w:r>
    </w:p>
    <w:p w14:paraId="36876B4A" w14:textId="78D0F5D6" w:rsidR="00EC54C9" w:rsidRDefault="00EC54C9" w:rsidP="00EC54C9">
      <w:pPr>
        <w:pStyle w:val="Prrafodelista"/>
        <w:numPr>
          <w:ilvl w:val="0"/>
          <w:numId w:val="20"/>
        </w:numPr>
        <w:spacing w:line="320" w:lineRule="auto"/>
        <w:rPr>
          <w:b/>
        </w:rPr>
      </w:pPr>
      <w:r w:rsidRPr="00CA2AE6">
        <w:rPr>
          <w:b/>
        </w:rPr>
        <w:t>Modifica este valor a 10 y toma una captura de pantalla. Reinicia tu servidor Apache y vuelve a ejecutar la prueba sugerida en la pregunta 2.2. Muestra los resultados obtenidos. (1 punto)</w:t>
      </w:r>
    </w:p>
    <w:p w14:paraId="0373FE91" w14:textId="7084A368" w:rsidR="00C74B3B" w:rsidRPr="00CA2AE6" w:rsidRDefault="00C74B3B" w:rsidP="00C74B3B">
      <w:pPr>
        <w:pStyle w:val="Prrafodelista"/>
        <w:spacing w:line="320" w:lineRule="auto"/>
        <w:rPr>
          <w:b/>
        </w:rPr>
      </w:pPr>
      <w:r>
        <w:rPr>
          <w:noProof/>
          <w:lang w:eastAsia="es-ES"/>
        </w:rPr>
        <w:lastRenderedPageBreak/>
        <w:drawing>
          <wp:inline distT="0" distB="0" distL="0" distR="0" wp14:anchorId="2B7DB6E2" wp14:editId="59A9DE94">
            <wp:extent cx="5400040" cy="411861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4118610"/>
                    </a:xfrm>
                    <a:prstGeom prst="rect">
                      <a:avLst/>
                    </a:prstGeom>
                  </pic:spPr>
                </pic:pic>
              </a:graphicData>
            </a:graphic>
          </wp:inline>
        </w:drawing>
      </w:r>
    </w:p>
    <w:p w14:paraId="042BCEE7" w14:textId="4BE134C0" w:rsidR="00EC54C9" w:rsidRPr="00CA2AE6" w:rsidRDefault="00EC54C9" w:rsidP="00EC54C9">
      <w:pPr>
        <w:pStyle w:val="Prrafodelista"/>
        <w:numPr>
          <w:ilvl w:val="0"/>
          <w:numId w:val="20"/>
        </w:numPr>
        <w:spacing w:line="320" w:lineRule="auto"/>
        <w:rPr>
          <w:b/>
        </w:rPr>
      </w:pPr>
      <w:r w:rsidRPr="00CA2AE6">
        <w:rPr>
          <w:b/>
        </w:rPr>
        <w:t>Explica brevemente (usando tus propias palabras) que crees que está sucediendo aquí. (</w:t>
      </w:r>
      <w:r w:rsidR="00286A2D" w:rsidRPr="00CA2AE6">
        <w:rPr>
          <w:b/>
        </w:rPr>
        <w:t>1</w:t>
      </w:r>
      <w:r w:rsidRPr="00CA2AE6">
        <w:rPr>
          <w:b/>
        </w:rPr>
        <w:t xml:space="preserve"> punto)</w:t>
      </w:r>
      <w:bookmarkStart w:id="4" w:name="_GoBack"/>
      <w:bookmarkEnd w:id="4"/>
    </w:p>
    <w:p w14:paraId="5E93138A" w14:textId="4E586A9C" w:rsidR="00272CD6" w:rsidRPr="00AB135D" w:rsidRDefault="00272CD6" w:rsidP="00EC54C9">
      <w:pPr>
        <w:spacing w:line="320" w:lineRule="auto"/>
        <w:rPr>
          <w:lang w:val="en-US"/>
        </w:rPr>
      </w:pPr>
    </w:p>
    <w:sectPr w:rsidR="00272CD6" w:rsidRPr="00AB135D" w:rsidSect="006E55B8">
      <w:headerReference w:type="default" r:id="rId22"/>
      <w:footerReference w:type="default" r:id="rId23"/>
      <w:type w:val="continuous"/>
      <w:pgSz w:w="11906" w:h="16838"/>
      <w:pgMar w:top="2126" w:right="1701" w:bottom="1418" w:left="1701" w:header="709" w:footer="306"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12E592" w14:textId="77777777" w:rsidR="00A02852" w:rsidRDefault="00A02852" w:rsidP="00DB777B">
      <w:r>
        <w:separator/>
      </w:r>
    </w:p>
  </w:endnote>
  <w:endnote w:type="continuationSeparator" w:id="0">
    <w:p w14:paraId="7286B685" w14:textId="77777777" w:rsidR="00A02852" w:rsidRDefault="00A02852" w:rsidP="00DB777B">
      <w:r>
        <w:continuationSeparator/>
      </w:r>
    </w:p>
  </w:endnote>
  <w:endnote w:type="continuationNotice" w:id="1">
    <w:p w14:paraId="02D0649A" w14:textId="77777777" w:rsidR="00A02852" w:rsidRDefault="00A02852" w:rsidP="00DB777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venir Next LT Pro Demi">
    <w:altName w:val="Arial"/>
    <w:charset w:val="00"/>
    <w:family w:val="swiss"/>
    <w:pitch w:val="variable"/>
    <w:sig w:usb0="00000001" w:usb1="5000204A" w:usb2="00000000" w:usb3="00000000" w:csb0="00000093"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0912331"/>
      <w:docPartObj>
        <w:docPartGallery w:val="Page Numbers (Bottom of Page)"/>
        <w:docPartUnique/>
      </w:docPartObj>
    </w:sdtPr>
    <w:sdtEndPr/>
    <w:sdtContent>
      <w:p w14:paraId="74AF05F8" w14:textId="7A46E2D6" w:rsidR="00682D9E" w:rsidRDefault="008B39C2" w:rsidP="00BC7355">
        <w:pPr>
          <w:pStyle w:val="Piedepgina"/>
          <w:tabs>
            <w:tab w:val="clear" w:pos="8504"/>
          </w:tabs>
          <w:ind w:right="-1"/>
          <w:jc w:val="center"/>
        </w:pPr>
        <w:r>
          <w:rPr>
            <w:rFonts w:ascii="Calibri" w:eastAsiaTheme="majorEastAsia" w:hAnsi="Calibri" w:cstheme="majorBidi"/>
            <w:noProof/>
            <w:color w:val="2F5496" w:themeColor="accent1" w:themeShade="BF"/>
            <w:sz w:val="32"/>
            <w:lang w:eastAsia="es-ES"/>
          </w:rPr>
          <mc:AlternateContent>
            <mc:Choice Requires="wps">
              <w:drawing>
                <wp:anchor distT="0" distB="0" distL="114300" distR="114300" simplePos="0" relativeHeight="251667463" behindDoc="0" locked="0" layoutInCell="1" allowOverlap="1" wp14:anchorId="11A83164" wp14:editId="7C7B8C9C">
                  <wp:simplePos x="0" y="0"/>
                  <wp:positionH relativeFrom="page">
                    <wp:align>right</wp:align>
                  </wp:positionH>
                  <wp:positionV relativeFrom="page">
                    <wp:align>bottom</wp:align>
                  </wp:positionV>
                  <wp:extent cx="540000" cy="540000"/>
                  <wp:effectExtent l="0" t="0" r="0" b="0"/>
                  <wp:wrapNone/>
                  <wp:docPr id="33" name="Triángulo rectángulo 19"/>
                  <wp:cNvGraphicFramePr/>
                  <a:graphic xmlns:a="http://schemas.openxmlformats.org/drawingml/2006/main">
                    <a:graphicData uri="http://schemas.microsoft.com/office/word/2010/wordprocessingShape">
                      <wps:wsp>
                        <wps:cNvSpPr/>
                        <wps:spPr>
                          <a:xfrm flipH="1">
                            <a:off x="0" y="0"/>
                            <a:ext cx="540000" cy="540000"/>
                          </a:xfrm>
                          <a:prstGeom prst="rtTriangle">
                            <a:avLst/>
                          </a:prstGeom>
                          <a:solidFill>
                            <a:srgbClr val="467FB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36EC50B6" id="_x0000_t6" coordsize="21600,21600" o:spt="6" path="m,l,21600r21600,xe">
                  <v:stroke joinstyle="miter"/>
                  <v:path gradientshapeok="t" o:connecttype="custom" o:connectlocs="0,0;0,10800;0,21600;10800,21600;21600,21600;10800,10800" textboxrect="1800,12600,12600,19800"/>
                </v:shapetype>
                <v:shape id="Triángulo rectángulo 19" o:spid="_x0000_s1026" type="#_x0000_t6" style="position:absolute;margin-left:-8.7pt;margin-top:0;width:42.5pt;height:42.5pt;flip:x;z-index:251667463;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" fillcolor="#467fbc" stroked="f" strokeweight="1pt">
                  <w10:wrap anchorx="page" anchory="page"/>
                </v:shape>
              </w:pict>
            </mc:Fallback>
          </mc:AlternateContent>
        </w:r>
        <w:r w:rsidR="00682D9E" w:rsidRPr="000843FF">
          <w:rPr>
            <w:rStyle w:val="Ttulo1Car"/>
          </w:rPr>
          <w:fldChar w:fldCharType="begin"/>
        </w:r>
        <w:r w:rsidR="00682D9E" w:rsidRPr="000843FF">
          <w:rPr>
            <w:rStyle w:val="Ttulo1Car"/>
          </w:rPr>
          <w:instrText>PAGE   \* MERGEFORMAT</w:instrText>
        </w:r>
        <w:r w:rsidR="00682D9E" w:rsidRPr="000843FF">
          <w:rPr>
            <w:rStyle w:val="Ttulo1Car"/>
          </w:rPr>
          <w:fldChar w:fldCharType="separate"/>
        </w:r>
        <w:r w:rsidR="00C54BE5">
          <w:rPr>
            <w:rStyle w:val="Ttulo1Car"/>
            <w:noProof/>
          </w:rPr>
          <w:t>9</w:t>
        </w:r>
        <w:r w:rsidR="00682D9E" w:rsidRPr="000843FF">
          <w:rPr>
            <w:rStyle w:val="Ttulo1Car"/>
          </w:rPr>
          <w:fldChar w:fldCharType="end"/>
        </w:r>
      </w:p>
    </w:sdtContent>
  </w:sdt>
  <w:p w14:paraId="7984F2AD" w14:textId="77777777" w:rsidR="0088214C" w:rsidRDefault="0088214C">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A1AA63" w14:textId="77777777" w:rsidR="00A02852" w:rsidRDefault="00A02852" w:rsidP="00DB777B">
      <w:r>
        <w:separator/>
      </w:r>
    </w:p>
  </w:footnote>
  <w:footnote w:type="continuationSeparator" w:id="0">
    <w:p w14:paraId="5C8038BD" w14:textId="77777777" w:rsidR="00A02852" w:rsidRDefault="00A02852" w:rsidP="00DB777B">
      <w:r>
        <w:continuationSeparator/>
      </w:r>
    </w:p>
  </w:footnote>
  <w:footnote w:type="continuationNotice" w:id="1">
    <w:p w14:paraId="28B4E7C2" w14:textId="77777777" w:rsidR="00A02852" w:rsidRDefault="00A02852" w:rsidP="00DB777B"/>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FE634B" w14:textId="77777777" w:rsidR="00C42B38" w:rsidRDefault="004A6C72" w:rsidP="00DB777B">
    <w:pPr>
      <w:pStyle w:val="Encabezado"/>
    </w:pPr>
    <w:r>
      <w:rPr>
        <w:noProof/>
        <w:lang w:eastAsia="es-ES"/>
      </w:rPr>
      <mc:AlternateContent>
        <mc:Choice Requires="wps">
          <w:drawing>
            <wp:anchor distT="0" distB="0" distL="114300" distR="114300" simplePos="0" relativeHeight="251656199" behindDoc="0" locked="0" layoutInCell="1" allowOverlap="1" wp14:anchorId="4E785CB6" wp14:editId="7A899611">
              <wp:simplePos x="0" y="0"/>
              <wp:positionH relativeFrom="page">
                <wp:posOffset>5118100</wp:posOffset>
              </wp:positionH>
              <wp:positionV relativeFrom="paragraph">
                <wp:posOffset>-507365</wp:posOffset>
              </wp:positionV>
              <wp:extent cx="3018790" cy="777875"/>
              <wp:effectExtent l="0" t="0" r="0" b="3175"/>
              <wp:wrapNone/>
              <wp:docPr id="29" name="Paralelogramo 12"/>
              <wp:cNvGraphicFramePr/>
              <a:graphic xmlns:a="http://schemas.openxmlformats.org/drawingml/2006/main">
                <a:graphicData uri="http://schemas.microsoft.com/office/word/2010/wordprocessingShape">
                  <wps:wsp>
                    <wps:cNvSpPr/>
                    <wps:spPr>
                      <a:xfrm>
                        <a:off x="0" y="0"/>
                        <a:ext cx="3018790" cy="777875"/>
                      </a:xfrm>
                      <a:prstGeom prst="parallelogram">
                        <a:avLst>
                          <a:gd name="adj" fmla="val 99565"/>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58C63676"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elogramo 12" o:spid="_x0000_s1026" type="#_x0000_t7" style="position:absolute;margin-left:403pt;margin-top:-39.95pt;width:237.7pt;height:61.25pt;z-index:251656199;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" adj="5542" fillcolor="white [3212]" stroked="f" strokeweight="1pt">
              <w10:wrap anchorx="page"/>
            </v:shape>
          </w:pict>
        </mc:Fallback>
      </mc:AlternateContent>
    </w:r>
    <w:r w:rsidR="001F4844">
      <w:rPr>
        <w:noProof/>
        <w:lang w:eastAsia="es-ES"/>
      </w:rPr>
      <w:drawing>
        <wp:anchor distT="0" distB="0" distL="114300" distR="114300" simplePos="0" relativeHeight="251657223" behindDoc="0" locked="0" layoutInCell="1" allowOverlap="1" wp14:anchorId="0B4F1638" wp14:editId="7414288C">
          <wp:simplePos x="0" y="0"/>
          <wp:positionH relativeFrom="column">
            <wp:posOffset>5177790</wp:posOffset>
          </wp:positionH>
          <wp:positionV relativeFrom="paragraph">
            <wp:posOffset>-297815</wp:posOffset>
          </wp:positionV>
          <wp:extent cx="1146810" cy="962025"/>
          <wp:effectExtent l="0" t="0" r="0" b="9525"/>
          <wp:wrapSquare wrapText="bothSides"/>
          <wp:docPr id="256689517" name="Imagen 256689517"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descr="Logotipo, nombre de la empres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146810" cy="962025"/>
                  </a:xfrm>
                  <a:prstGeom prst="rect">
                    <a:avLst/>
                  </a:prstGeom>
                </pic:spPr>
              </pic:pic>
            </a:graphicData>
          </a:graphic>
          <wp14:sizeRelH relativeFrom="page">
            <wp14:pctWidth>0</wp14:pctWidth>
          </wp14:sizeRelH>
          <wp14:sizeRelV relativeFrom="page">
            <wp14:pctHeight>0</wp14:pctHeight>
          </wp14:sizeRelV>
        </wp:anchor>
      </w:drawing>
    </w:r>
    <w:r w:rsidR="005B25F4">
      <w:rPr>
        <w:noProof/>
        <w:lang w:eastAsia="es-ES"/>
      </w:rPr>
      <mc:AlternateContent>
        <mc:Choice Requires="wps">
          <w:drawing>
            <wp:anchor distT="0" distB="0" distL="114300" distR="114300" simplePos="0" relativeHeight="251651079" behindDoc="0" locked="0" layoutInCell="1" allowOverlap="1" wp14:anchorId="44648AA1" wp14:editId="6027216C">
              <wp:simplePos x="0" y="0"/>
              <wp:positionH relativeFrom="page">
                <wp:align>left</wp:align>
              </wp:positionH>
              <wp:positionV relativeFrom="paragraph">
                <wp:posOffset>-450215</wp:posOffset>
              </wp:positionV>
              <wp:extent cx="7908878" cy="467995"/>
              <wp:effectExtent l="0" t="0" r="0" b="8255"/>
              <wp:wrapNone/>
              <wp:docPr id="14" name="Flecha: pentágono 14"/>
              <wp:cNvGraphicFramePr/>
              <a:graphic xmlns:a="http://schemas.openxmlformats.org/drawingml/2006/main">
                <a:graphicData uri="http://schemas.microsoft.com/office/word/2010/wordprocessingShape">
                  <wps:wsp>
                    <wps:cNvSpPr/>
                    <wps:spPr>
                      <a:xfrm>
                        <a:off x="0" y="0"/>
                        <a:ext cx="7908878" cy="467995"/>
                      </a:xfrm>
                      <a:prstGeom prst="homePlate">
                        <a:avLst/>
                      </a:prstGeom>
                      <a:solidFill>
                        <a:srgbClr val="467FB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02247815"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lecha: pentágono 14" o:spid="_x0000_s1026" type="#_x0000_t15" style="position:absolute;margin-left:0;margin-top:-35.45pt;width:622.75pt;height:36.85pt;z-index:251651079;visibility:visible;mso-wrap-style:square;mso-width-percent:0;mso-wrap-distance-left:9pt;mso-wrap-distance-top:0;mso-wrap-distance-right:9pt;mso-wrap-distance-bottom:0;mso-position-horizontal:lef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" adj="20961" fillcolor="#467fbc" stroked="f" strokeweight="1pt">
              <w10:wrap anchorx="page"/>
            </v:shape>
          </w:pict>
        </mc:Fallback>
      </mc:AlternateContent>
    </w:r>
    <w:r w:rsidR="005B25F4">
      <w:rPr>
        <w:noProof/>
        <w:lang w:eastAsia="es-ES"/>
      </w:rPr>
      <mc:AlternateContent>
        <mc:Choice Requires="wps">
          <w:drawing>
            <wp:anchor distT="0" distB="0" distL="114300" distR="114300" simplePos="0" relativeHeight="251652103" behindDoc="0" locked="0" layoutInCell="1" allowOverlap="1" wp14:anchorId="583A0B64" wp14:editId="45D3EF64">
              <wp:simplePos x="0" y="0"/>
              <wp:positionH relativeFrom="column">
                <wp:posOffset>-1233388</wp:posOffset>
              </wp:positionH>
              <wp:positionV relativeFrom="paragraph">
                <wp:posOffset>-767241</wp:posOffset>
              </wp:positionV>
              <wp:extent cx="634266" cy="618409"/>
              <wp:effectExtent l="133350" t="133350" r="52070" b="144145"/>
              <wp:wrapNone/>
              <wp:docPr id="15" name="Rectángulo 15"/>
              <wp:cNvGraphicFramePr/>
              <a:graphic xmlns:a="http://schemas.openxmlformats.org/drawingml/2006/main">
                <a:graphicData uri="http://schemas.microsoft.com/office/word/2010/wordprocessingShape">
                  <wps:wsp>
                    <wps:cNvSpPr/>
                    <wps:spPr>
                      <a:xfrm rot="19050795">
                        <a:off x="0" y="0"/>
                        <a:ext cx="634266" cy="61840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02E99605" id="Rectángulo 15" o:spid="_x0000_s1026" style="position:absolute;margin-left:-97.1pt;margin-top:-60.4pt;width:49.95pt;height:48.7pt;rotation:-2784412fd;z-index:251652103;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" fillcolor="white [3212]" stroked="f" strokeweight="1pt"/>
          </w:pict>
        </mc:Fallback>
      </mc:AlternateContent>
    </w:r>
    <w:r w:rsidR="005B25F4">
      <w:rPr>
        <w:noProof/>
        <w:lang w:eastAsia="es-ES"/>
      </w:rPr>
      <mc:AlternateContent>
        <mc:Choice Requires="wps">
          <w:drawing>
            <wp:anchor distT="0" distB="0" distL="114300" distR="114300" simplePos="0" relativeHeight="251653127" behindDoc="0" locked="0" layoutInCell="1" allowOverlap="1" wp14:anchorId="6E93B707" wp14:editId="33E1705E">
              <wp:simplePos x="0" y="0"/>
              <wp:positionH relativeFrom="column">
                <wp:posOffset>-1080491</wp:posOffset>
              </wp:positionH>
              <wp:positionV relativeFrom="paragraph">
                <wp:posOffset>-340024</wp:posOffset>
              </wp:positionV>
              <wp:extent cx="360000" cy="360000"/>
              <wp:effectExtent l="0" t="0" r="2540" b="2540"/>
              <wp:wrapNone/>
              <wp:docPr id="11" name="Triángulo rectángulo 16"/>
              <wp:cNvGraphicFramePr/>
              <a:graphic xmlns:a="http://schemas.openxmlformats.org/drawingml/2006/main">
                <a:graphicData uri="http://schemas.microsoft.com/office/word/2010/wordprocessingShape">
                  <wps:wsp>
                    <wps:cNvSpPr/>
                    <wps:spPr>
                      <a:xfrm>
                        <a:off x="0" y="0"/>
                        <a:ext cx="360000" cy="360000"/>
                      </a:xfrm>
                      <a:prstGeom prst="rtTriangle">
                        <a:avLst/>
                      </a:prstGeom>
                      <a:solidFill>
                        <a:srgbClr val="1F4E7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14220C8A" id="_x0000_t6" coordsize="21600,21600" o:spt="6" path="m,l,21600r21600,xe">
              <v:stroke joinstyle="miter"/>
              <v:path gradientshapeok="t" o:connecttype="custom" o:connectlocs="0,0;0,10800;0,21600;10800,21600;21600,21600;10800,10800" textboxrect="1800,12600,12600,19800"/>
            </v:shapetype>
            <v:shape id="Triángulo rectángulo 16" o:spid="_x0000_s1026" type="#_x0000_t6" style="position:absolute;margin-left:-85.1pt;margin-top:-26.75pt;width:28.35pt;height:28.35pt;z-index:251653127;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" fillcolor="#1f4e79" stroked="f" strokeweight="1pt"/>
          </w:pict>
        </mc:Fallback>
      </mc:AlternateContent>
    </w:r>
    <w:r w:rsidR="005B25F4">
      <w:rPr>
        <w:noProof/>
        <w:lang w:eastAsia="es-ES"/>
      </w:rPr>
      <mc:AlternateContent>
        <mc:Choice Requires="wps">
          <w:drawing>
            <wp:anchor distT="0" distB="0" distL="114300" distR="114300" simplePos="0" relativeHeight="251654151" behindDoc="0" locked="0" layoutInCell="1" allowOverlap="1" wp14:anchorId="6AA0A47B" wp14:editId="2FD2F6D3">
              <wp:simplePos x="0" y="0"/>
              <wp:positionH relativeFrom="column">
                <wp:posOffset>-493281</wp:posOffset>
              </wp:positionH>
              <wp:positionV relativeFrom="paragraph">
                <wp:posOffset>-354681</wp:posOffset>
              </wp:positionV>
              <wp:extent cx="5063319" cy="308610"/>
              <wp:effectExtent l="0" t="0" r="0" b="0"/>
              <wp:wrapNone/>
              <wp:docPr id="8" name="Cuadro de texto 17"/>
              <wp:cNvGraphicFramePr/>
              <a:graphic xmlns:a="http://schemas.openxmlformats.org/drawingml/2006/main">
                <a:graphicData uri="http://schemas.microsoft.com/office/word/2010/wordprocessingShape">
                  <wps:wsp>
                    <wps:cNvSpPr txBox="1"/>
                    <wps:spPr>
                      <a:xfrm>
                        <a:off x="0" y="0"/>
                        <a:ext cx="5063319" cy="308610"/>
                      </a:xfrm>
                      <a:prstGeom prst="rect">
                        <a:avLst/>
                      </a:prstGeom>
                      <a:noFill/>
                      <a:ln w="6350">
                        <a:noFill/>
                      </a:ln>
                    </wps:spPr>
                    <wps:txbx>
                      <w:txbxContent>
                        <w:p w14:paraId="2ACE4139" w14:textId="2ACEDDE1" w:rsidR="009C61D2" w:rsidRPr="0092206F" w:rsidRDefault="00F50A8E" w:rsidP="00DB777B">
                          <w:pPr>
                            <w:rPr>
                              <w:color w:val="FFFFFF" w:themeColor="background1"/>
                            </w:rPr>
                          </w:pPr>
                          <w:r>
                            <w:rPr>
                              <w:color w:val="FFFFFF" w:themeColor="background1"/>
                            </w:rPr>
                            <w:t>MP_</w:t>
                          </w:r>
                          <w:r w:rsidR="008E7213">
                            <w:rPr>
                              <w:color w:val="FFFFFF" w:themeColor="background1"/>
                            </w:rPr>
                            <w:t>0</w:t>
                          </w:r>
                          <w:r w:rsidR="0078716F">
                            <w:rPr>
                              <w:color w:val="FFFFFF" w:themeColor="background1"/>
                            </w:rPr>
                            <w:t>614</w:t>
                          </w:r>
                          <w:r>
                            <w:rPr>
                              <w:color w:val="FFFFFF" w:themeColor="background1"/>
                            </w:rPr>
                            <w:t xml:space="preserve"> </w:t>
                          </w:r>
                          <w:r w:rsidR="008E7213">
                            <w:rPr>
                              <w:color w:val="FFFFFF" w:themeColor="background1"/>
                            </w:rPr>
                            <w:t>–</w:t>
                          </w:r>
                          <w:r>
                            <w:rPr>
                              <w:color w:val="FFFFFF" w:themeColor="background1"/>
                            </w:rPr>
                            <w:t xml:space="preserve"> </w:t>
                          </w:r>
                          <w:r w:rsidR="00792F97">
                            <w:rPr>
                              <w:color w:val="FFFFFF" w:themeColor="background1"/>
                            </w:rPr>
                            <w:t>DESPLIEGUE DE APLICACIONES WEB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AA0A47B" id="_x0000_t202" coordsize="21600,21600" o:spt="202" path="m,l,21600r21600,l21600,xe">
              <v:stroke joinstyle="miter"/>
              <v:path gradientshapeok="t" o:connecttype="rect"/>
            </v:shapetype>
            <v:shape id="Cuadro de texto 17" o:spid="_x0000_s1026" type="#_x0000_t202" style="position:absolute;left:0;text-align:left;margin-left:-38.85pt;margin-top:-27.95pt;width:398.7pt;height:24.3pt;z-index:25165415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" filled="f" stroked="f" strokeweight=".5pt">
              <v:textbox>
                <w:txbxContent>
                  <w:p w14:paraId="2ACE4139" w14:textId="2ACEDDE1" w:rsidR="009C61D2" w:rsidRPr="0092206F" w:rsidRDefault="00F50A8E" w:rsidP="00DB777B">
                    <w:pPr>
                      <w:rPr>
                        <w:color w:val="FFFFFF" w:themeColor="background1"/>
                      </w:rPr>
                    </w:pPr>
                    <w:r>
                      <w:rPr>
                        <w:color w:val="FFFFFF" w:themeColor="background1"/>
                      </w:rPr>
                      <w:t>MP_</w:t>
                    </w:r>
                    <w:r w:rsidR="008E7213">
                      <w:rPr>
                        <w:color w:val="FFFFFF" w:themeColor="background1"/>
                      </w:rPr>
                      <w:t>0</w:t>
                    </w:r>
                    <w:r w:rsidR="0078716F">
                      <w:rPr>
                        <w:color w:val="FFFFFF" w:themeColor="background1"/>
                      </w:rPr>
                      <w:t>614</w:t>
                    </w:r>
                    <w:r>
                      <w:rPr>
                        <w:color w:val="FFFFFF" w:themeColor="background1"/>
                      </w:rPr>
                      <w:t xml:space="preserve"> </w:t>
                    </w:r>
                    <w:r w:rsidR="008E7213">
                      <w:rPr>
                        <w:color w:val="FFFFFF" w:themeColor="background1"/>
                      </w:rPr>
                      <w:t>–</w:t>
                    </w:r>
                    <w:r>
                      <w:rPr>
                        <w:color w:val="FFFFFF" w:themeColor="background1"/>
                      </w:rPr>
                      <w:t xml:space="preserve"> </w:t>
                    </w:r>
                    <w:r w:rsidR="00792F97">
                      <w:rPr>
                        <w:color w:val="FFFFFF" w:themeColor="background1"/>
                      </w:rPr>
                      <w:t>DESPLIEGUE DE APLICACIONES WEB</w:t>
                    </w:r>
                  </w:p>
                </w:txbxContent>
              </v:textbox>
            </v:shape>
          </w:pict>
        </mc:Fallback>
      </mc:AlternateContent>
    </w:r>
    <w:r w:rsidR="00C42B38">
      <w:tab/>
    </w:r>
    <w:r w:rsidR="00C42B38" w:rsidRPr="00C42B38">
      <w:rPr>
        <w:noProof/>
        <w:lang w:eastAsia="es-ES"/>
      </w:rPr>
      <w:drawing>
        <wp:anchor distT="0" distB="0" distL="114300" distR="114300" simplePos="0" relativeHeight="251648002" behindDoc="0" locked="0" layoutInCell="1" allowOverlap="1" wp14:anchorId="4B53C4F5" wp14:editId="67B7CFB5">
          <wp:simplePos x="0" y="0"/>
          <wp:positionH relativeFrom="column">
            <wp:posOffset>9897110</wp:posOffset>
          </wp:positionH>
          <wp:positionV relativeFrom="paragraph">
            <wp:posOffset>301625</wp:posOffset>
          </wp:positionV>
          <wp:extent cx="1998885" cy="1679063"/>
          <wp:effectExtent l="0" t="0" r="1905" b="0"/>
          <wp:wrapNone/>
          <wp:docPr id="68293229" name="Imagen 68293229" descr="Logotipo, nombre de la empresa&#10;&#10;Descripción generada automáticamente">
            <a:extLst xmlns:a="http://schemas.openxmlformats.org/drawingml/2006/main">
              <a:ext uri="{FF2B5EF4-FFF2-40B4-BE49-F238E27FC236}">
                <a16:creationId xmlns:a16="http://schemas.microsoft.com/office/drawing/2014/main" id="{E5513079-EA6A-B182-DE5E-87C2496FF3A6}"/>
              </a:ext>
            </a:extLst>
          </wp:docPr>
          <wp:cNvGraphicFramePr/>
          <a:graphic xmlns:a="http://schemas.openxmlformats.org/drawingml/2006/main">
            <a:graphicData uri="http://schemas.openxmlformats.org/drawingml/2006/picture">
              <pic:pic xmlns:pic="http://schemas.openxmlformats.org/drawingml/2006/picture">
                <pic:nvPicPr>
                  <pic:cNvPr id="24" name="Imagen 23" descr="Logotipo, nombre de la empresa&#10;&#10;Descripción generada automáticamente">
                    <a:extLst>
                      <a:ext uri="{FF2B5EF4-FFF2-40B4-BE49-F238E27FC236}">
                        <a16:creationId xmlns:a16="http://schemas.microsoft.com/office/drawing/2014/main" id="{E5513079-EA6A-B182-DE5E-87C2496FF3A6}"/>
                      </a:ext>
                    </a:extLst>
                  </pic:cNvPr>
                  <pic:cNvPicPr/>
                </pic:nvPicPr>
                <pic:blipFill>
                  <a:blip r:embed="rId2">
                    <a:extLst>
                      <a:ext uri="{28A0092B-C50C-407E-A947-70E740481C1C}">
                        <a14:useLocalDpi xmlns:a14="http://schemas.microsoft.com/office/drawing/2010/main" val="0"/>
                      </a:ext>
                    </a:extLst>
                  </a:blip>
                  <a:stretch>
                    <a:fillRect/>
                  </a:stretch>
                </pic:blipFill>
                <pic:spPr>
                  <a:xfrm>
                    <a:off x="0" y="0"/>
                    <a:ext cx="1998885" cy="1679063"/>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66D95"/>
    <w:multiLevelType w:val="hybridMultilevel"/>
    <w:tmpl w:val="70B4466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32838D7"/>
    <w:multiLevelType w:val="hybridMultilevel"/>
    <w:tmpl w:val="7C96EC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4BF4287"/>
    <w:multiLevelType w:val="multilevel"/>
    <w:tmpl w:val="FEF80978"/>
    <w:lvl w:ilvl="0">
      <w:start w:val="1"/>
      <w:numFmt w:val="decimal"/>
      <w:lvlText w:val="%1"/>
      <w:lvlJc w:val="left"/>
      <w:pPr>
        <w:ind w:left="975" w:hanging="975"/>
      </w:pPr>
      <w:rPr>
        <w:rFonts w:hint="default"/>
      </w:rPr>
    </w:lvl>
    <w:lvl w:ilvl="1">
      <w:start w:val="1"/>
      <w:numFmt w:val="decimal"/>
      <w:lvlText w:val="%1.%2"/>
      <w:lvlJc w:val="left"/>
      <w:pPr>
        <w:ind w:left="7638" w:hanging="975"/>
      </w:pPr>
      <w:rPr>
        <w:rFonts w:hint="default"/>
      </w:rPr>
    </w:lvl>
    <w:lvl w:ilvl="2">
      <w:start w:val="1"/>
      <w:numFmt w:val="decimal"/>
      <w:lvlText w:val="%1.%2.%3"/>
      <w:lvlJc w:val="left"/>
      <w:pPr>
        <w:ind w:left="975" w:hanging="975"/>
      </w:pPr>
      <w:rPr>
        <w:rFonts w:hint="default"/>
      </w:rPr>
    </w:lvl>
    <w:lvl w:ilvl="3">
      <w:start w:val="1"/>
      <w:numFmt w:val="decimal"/>
      <w:lvlText w:val="%1.%2.%3.%4"/>
      <w:lvlJc w:val="left"/>
      <w:pPr>
        <w:ind w:left="975" w:hanging="975"/>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082B14D9"/>
    <w:multiLevelType w:val="hybridMultilevel"/>
    <w:tmpl w:val="EF0C31F6"/>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9327867"/>
    <w:multiLevelType w:val="hybridMultilevel"/>
    <w:tmpl w:val="AA46DF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D621BC6"/>
    <w:multiLevelType w:val="hybridMultilevel"/>
    <w:tmpl w:val="6C0433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08A417A"/>
    <w:multiLevelType w:val="hybridMultilevel"/>
    <w:tmpl w:val="6C10F9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55F6DA3"/>
    <w:multiLevelType w:val="multilevel"/>
    <w:tmpl w:val="0C0A001D"/>
    <w:lvl w:ilvl="0">
      <w:start w:val="1"/>
      <w:numFmt w:val="decimal"/>
      <w:lvlText w:val="%1)"/>
      <w:lvlJc w:val="left"/>
      <w:pPr>
        <w:ind w:left="1068" w:hanging="360"/>
      </w:pPr>
    </w:lvl>
    <w:lvl w:ilvl="1">
      <w:start w:val="1"/>
      <w:numFmt w:val="lowerLetter"/>
      <w:lvlText w:val="%2)"/>
      <w:lvlJc w:val="left"/>
      <w:pPr>
        <w:ind w:left="1494" w:hanging="360"/>
      </w:pPr>
    </w:lvl>
    <w:lvl w:ilvl="2">
      <w:start w:val="1"/>
      <w:numFmt w:val="lowerRoman"/>
      <w:lvlText w:val="%3)"/>
      <w:lvlJc w:val="left"/>
      <w:pPr>
        <w:ind w:left="1788" w:hanging="360"/>
      </w:pPr>
    </w:lvl>
    <w:lvl w:ilvl="3">
      <w:start w:val="1"/>
      <w:numFmt w:val="decimal"/>
      <w:lvlText w:val="(%4)"/>
      <w:lvlJc w:val="left"/>
      <w:pPr>
        <w:ind w:left="2148" w:hanging="360"/>
      </w:pPr>
    </w:lvl>
    <w:lvl w:ilvl="4">
      <w:start w:val="1"/>
      <w:numFmt w:val="lowerLetter"/>
      <w:lvlText w:val="(%5)"/>
      <w:lvlJc w:val="left"/>
      <w:pPr>
        <w:ind w:left="2508" w:hanging="360"/>
      </w:pPr>
    </w:lvl>
    <w:lvl w:ilvl="5">
      <w:start w:val="1"/>
      <w:numFmt w:val="lowerRoman"/>
      <w:lvlText w:val="(%6)"/>
      <w:lvlJc w:val="left"/>
      <w:pPr>
        <w:ind w:left="2868" w:hanging="360"/>
      </w:pPr>
    </w:lvl>
    <w:lvl w:ilvl="6">
      <w:start w:val="1"/>
      <w:numFmt w:val="decimal"/>
      <w:lvlText w:val="%7."/>
      <w:lvlJc w:val="left"/>
      <w:pPr>
        <w:ind w:left="3228" w:hanging="360"/>
      </w:pPr>
    </w:lvl>
    <w:lvl w:ilvl="7">
      <w:start w:val="1"/>
      <w:numFmt w:val="lowerLetter"/>
      <w:lvlText w:val="%8."/>
      <w:lvlJc w:val="left"/>
      <w:pPr>
        <w:ind w:left="3588" w:hanging="360"/>
      </w:pPr>
    </w:lvl>
    <w:lvl w:ilvl="8">
      <w:start w:val="1"/>
      <w:numFmt w:val="lowerRoman"/>
      <w:lvlText w:val="%9."/>
      <w:lvlJc w:val="left"/>
      <w:pPr>
        <w:ind w:left="3948" w:hanging="360"/>
      </w:pPr>
    </w:lvl>
  </w:abstractNum>
  <w:abstractNum w:abstractNumId="8" w15:restartNumberingAfterBreak="0">
    <w:nsid w:val="2A460475"/>
    <w:multiLevelType w:val="hybridMultilevel"/>
    <w:tmpl w:val="70B4466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34FE355D"/>
    <w:multiLevelType w:val="hybridMultilevel"/>
    <w:tmpl w:val="F9CE1CA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5146EC5"/>
    <w:multiLevelType w:val="hybridMultilevel"/>
    <w:tmpl w:val="927C188A"/>
    <w:lvl w:ilvl="0" w:tplc="36524CC0">
      <w:start w:val="1"/>
      <w:numFmt w:val="bullet"/>
      <w:lvlText w:val=""/>
      <w:lvlJc w:val="left"/>
      <w:pPr>
        <w:ind w:left="720" w:hanging="360"/>
      </w:pPr>
      <w:rPr>
        <w:rFonts w:ascii="Symbol" w:hAnsi="Symbol" w:cs="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5A37349"/>
    <w:multiLevelType w:val="hybridMultilevel"/>
    <w:tmpl w:val="21D65A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E435C8E"/>
    <w:multiLevelType w:val="hybridMultilevel"/>
    <w:tmpl w:val="70B4466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85C2367"/>
    <w:multiLevelType w:val="hybridMultilevel"/>
    <w:tmpl w:val="AFDCFB4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4C232899"/>
    <w:multiLevelType w:val="hybridMultilevel"/>
    <w:tmpl w:val="3AC2B8D6"/>
    <w:lvl w:ilvl="0" w:tplc="0C0A000F">
      <w:start w:val="1"/>
      <w:numFmt w:val="decimal"/>
      <w:lvlText w:val="%1."/>
      <w:lvlJc w:val="left"/>
      <w:pPr>
        <w:ind w:left="684" w:hanging="360"/>
      </w:pPr>
      <w:rPr>
        <w:rFonts w:cs="Times New Roman"/>
      </w:rPr>
    </w:lvl>
    <w:lvl w:ilvl="1" w:tplc="0C0A0019" w:tentative="1">
      <w:start w:val="1"/>
      <w:numFmt w:val="lowerLetter"/>
      <w:lvlText w:val="%2."/>
      <w:lvlJc w:val="left"/>
      <w:pPr>
        <w:ind w:left="1404" w:hanging="360"/>
      </w:pPr>
      <w:rPr>
        <w:rFonts w:cs="Times New Roman"/>
      </w:rPr>
    </w:lvl>
    <w:lvl w:ilvl="2" w:tplc="0C0A001B" w:tentative="1">
      <w:start w:val="1"/>
      <w:numFmt w:val="lowerRoman"/>
      <w:lvlText w:val="%3."/>
      <w:lvlJc w:val="right"/>
      <w:pPr>
        <w:ind w:left="2124" w:hanging="180"/>
      </w:pPr>
      <w:rPr>
        <w:rFonts w:cs="Times New Roman"/>
      </w:rPr>
    </w:lvl>
    <w:lvl w:ilvl="3" w:tplc="0C0A000F" w:tentative="1">
      <w:start w:val="1"/>
      <w:numFmt w:val="decimal"/>
      <w:lvlText w:val="%4."/>
      <w:lvlJc w:val="left"/>
      <w:pPr>
        <w:ind w:left="2844" w:hanging="360"/>
      </w:pPr>
      <w:rPr>
        <w:rFonts w:cs="Times New Roman"/>
      </w:rPr>
    </w:lvl>
    <w:lvl w:ilvl="4" w:tplc="0C0A0019" w:tentative="1">
      <w:start w:val="1"/>
      <w:numFmt w:val="lowerLetter"/>
      <w:lvlText w:val="%5."/>
      <w:lvlJc w:val="left"/>
      <w:pPr>
        <w:ind w:left="3564" w:hanging="360"/>
      </w:pPr>
      <w:rPr>
        <w:rFonts w:cs="Times New Roman"/>
      </w:rPr>
    </w:lvl>
    <w:lvl w:ilvl="5" w:tplc="0C0A001B" w:tentative="1">
      <w:start w:val="1"/>
      <w:numFmt w:val="lowerRoman"/>
      <w:lvlText w:val="%6."/>
      <w:lvlJc w:val="right"/>
      <w:pPr>
        <w:ind w:left="4284" w:hanging="180"/>
      </w:pPr>
      <w:rPr>
        <w:rFonts w:cs="Times New Roman"/>
      </w:rPr>
    </w:lvl>
    <w:lvl w:ilvl="6" w:tplc="0C0A000F" w:tentative="1">
      <w:start w:val="1"/>
      <w:numFmt w:val="decimal"/>
      <w:lvlText w:val="%7."/>
      <w:lvlJc w:val="left"/>
      <w:pPr>
        <w:ind w:left="5004" w:hanging="360"/>
      </w:pPr>
      <w:rPr>
        <w:rFonts w:cs="Times New Roman"/>
      </w:rPr>
    </w:lvl>
    <w:lvl w:ilvl="7" w:tplc="0C0A0019" w:tentative="1">
      <w:start w:val="1"/>
      <w:numFmt w:val="lowerLetter"/>
      <w:lvlText w:val="%8."/>
      <w:lvlJc w:val="left"/>
      <w:pPr>
        <w:ind w:left="5724" w:hanging="360"/>
      </w:pPr>
      <w:rPr>
        <w:rFonts w:cs="Times New Roman"/>
      </w:rPr>
    </w:lvl>
    <w:lvl w:ilvl="8" w:tplc="0C0A001B" w:tentative="1">
      <w:start w:val="1"/>
      <w:numFmt w:val="lowerRoman"/>
      <w:lvlText w:val="%9."/>
      <w:lvlJc w:val="right"/>
      <w:pPr>
        <w:ind w:left="6444" w:hanging="180"/>
      </w:pPr>
      <w:rPr>
        <w:rFonts w:cs="Times New Roman"/>
      </w:rPr>
    </w:lvl>
  </w:abstractNum>
  <w:abstractNum w:abstractNumId="15" w15:restartNumberingAfterBreak="0">
    <w:nsid w:val="55C770AB"/>
    <w:multiLevelType w:val="multilevel"/>
    <w:tmpl w:val="3D5C4CEE"/>
    <w:lvl w:ilvl="0">
      <w:start w:val="1"/>
      <w:numFmt w:val="decimal"/>
      <w:lvlText w:val="%1"/>
      <w:lvlJc w:val="left"/>
      <w:pPr>
        <w:ind w:left="825" w:hanging="825"/>
      </w:pPr>
      <w:rPr>
        <w:rFonts w:hint="default"/>
      </w:rPr>
    </w:lvl>
    <w:lvl w:ilvl="1">
      <w:start w:val="1"/>
      <w:numFmt w:val="decimal"/>
      <w:lvlText w:val="%1.%2"/>
      <w:lvlJc w:val="left"/>
      <w:pPr>
        <w:ind w:left="825" w:hanging="825"/>
      </w:pPr>
      <w:rPr>
        <w:rFonts w:hint="default"/>
      </w:rPr>
    </w:lvl>
    <w:lvl w:ilvl="2">
      <w:start w:val="1"/>
      <w:numFmt w:val="decimal"/>
      <w:lvlText w:val="%1.%2.%3"/>
      <w:lvlJc w:val="left"/>
      <w:pPr>
        <w:ind w:left="1440" w:hanging="1440"/>
      </w:pPr>
      <w:rPr>
        <w:rFonts w:hint="default"/>
      </w:rPr>
    </w:lvl>
    <w:lvl w:ilvl="3">
      <w:start w:val="1"/>
      <w:numFmt w:val="decimal"/>
      <w:lvlText w:val="%1.%2.%3.%4"/>
      <w:lvlJc w:val="left"/>
      <w:pPr>
        <w:ind w:left="1800" w:hanging="1800"/>
      </w:pPr>
      <w:rPr>
        <w:rFonts w:hint="default"/>
      </w:rPr>
    </w:lvl>
    <w:lvl w:ilvl="4">
      <w:start w:val="1"/>
      <w:numFmt w:val="decimal"/>
      <w:lvlText w:val="%1.%2.%3.%4.%5"/>
      <w:lvlJc w:val="left"/>
      <w:pPr>
        <w:ind w:left="2160" w:hanging="2160"/>
      </w:pPr>
      <w:rPr>
        <w:rFonts w:hint="default"/>
      </w:rPr>
    </w:lvl>
    <w:lvl w:ilvl="5">
      <w:start w:val="1"/>
      <w:numFmt w:val="decimal"/>
      <w:lvlText w:val="%1.%2.%3.%4.%5.%6"/>
      <w:lvlJc w:val="left"/>
      <w:pPr>
        <w:ind w:left="2520" w:hanging="252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600" w:hanging="3600"/>
      </w:pPr>
      <w:rPr>
        <w:rFonts w:hint="default"/>
      </w:rPr>
    </w:lvl>
  </w:abstractNum>
  <w:abstractNum w:abstractNumId="16" w15:restartNumberingAfterBreak="0">
    <w:nsid w:val="5B5B6AC5"/>
    <w:multiLevelType w:val="hybridMultilevel"/>
    <w:tmpl w:val="BCE2A838"/>
    <w:lvl w:ilvl="0" w:tplc="36524CC0">
      <w:start w:val="1"/>
      <w:numFmt w:val="bullet"/>
      <w:lvlText w:val=""/>
      <w:lvlJc w:val="left"/>
      <w:pPr>
        <w:ind w:left="720" w:hanging="360"/>
      </w:pPr>
      <w:rPr>
        <w:rFonts w:ascii="Symbol" w:hAnsi="Symbol" w:cs="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70217F6B"/>
    <w:multiLevelType w:val="hybridMultilevel"/>
    <w:tmpl w:val="6504A44C"/>
    <w:lvl w:ilvl="0" w:tplc="5F5CB7A2">
      <w:start w:val="1"/>
      <w:numFmt w:val="bullet"/>
      <w:pStyle w:val="Vieta"/>
      <w:lvlText w:val=""/>
      <w:lvlJc w:val="left"/>
      <w:pPr>
        <w:ind w:left="720" w:hanging="360"/>
      </w:pPr>
      <w:rPr>
        <w:rFonts w:ascii="Wingdings" w:hAnsi="Wingdings" w:hint="default"/>
        <w:color w:val="auto"/>
        <w:sz w:val="24"/>
        <w:szCs w:val="22"/>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7B64722E"/>
    <w:multiLevelType w:val="hybridMultilevel"/>
    <w:tmpl w:val="500A10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7CF7564D"/>
    <w:multiLevelType w:val="hybridMultilevel"/>
    <w:tmpl w:val="420893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5"/>
  </w:num>
  <w:num w:numId="3">
    <w:abstractNumId w:val="10"/>
  </w:num>
  <w:num w:numId="4">
    <w:abstractNumId w:val="16"/>
  </w:num>
  <w:num w:numId="5">
    <w:abstractNumId w:val="3"/>
  </w:num>
  <w:num w:numId="6">
    <w:abstractNumId w:val="1"/>
  </w:num>
  <w:num w:numId="7">
    <w:abstractNumId w:val="17"/>
  </w:num>
  <w:num w:numId="8">
    <w:abstractNumId w:val="14"/>
  </w:num>
  <w:num w:numId="9">
    <w:abstractNumId w:val="4"/>
  </w:num>
  <w:num w:numId="10">
    <w:abstractNumId w:val="5"/>
  </w:num>
  <w:num w:numId="11">
    <w:abstractNumId w:val="18"/>
  </w:num>
  <w:num w:numId="12">
    <w:abstractNumId w:val="13"/>
  </w:num>
  <w:num w:numId="13">
    <w:abstractNumId w:val="6"/>
  </w:num>
  <w:num w:numId="14">
    <w:abstractNumId w:val="9"/>
  </w:num>
  <w:num w:numId="15">
    <w:abstractNumId w:val="7"/>
  </w:num>
  <w:num w:numId="16">
    <w:abstractNumId w:val="8"/>
  </w:num>
  <w:num w:numId="17">
    <w:abstractNumId w:val="0"/>
  </w:num>
  <w:num w:numId="18">
    <w:abstractNumId w:val="12"/>
  </w:num>
  <w:num w:numId="19">
    <w:abstractNumId w:val="19"/>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67D7"/>
    <w:rsid w:val="00013262"/>
    <w:rsid w:val="00013752"/>
    <w:rsid w:val="00017F4F"/>
    <w:rsid w:val="000521DC"/>
    <w:rsid w:val="00060DCE"/>
    <w:rsid w:val="00073631"/>
    <w:rsid w:val="00080D6E"/>
    <w:rsid w:val="000820D5"/>
    <w:rsid w:val="0008278D"/>
    <w:rsid w:val="000843FF"/>
    <w:rsid w:val="00094AF1"/>
    <w:rsid w:val="000955DC"/>
    <w:rsid w:val="000957CB"/>
    <w:rsid w:val="000A6B46"/>
    <w:rsid w:val="000A7F7C"/>
    <w:rsid w:val="000B4658"/>
    <w:rsid w:val="000C009A"/>
    <w:rsid w:val="000C57A2"/>
    <w:rsid w:val="000C5C82"/>
    <w:rsid w:val="000E439C"/>
    <w:rsid w:val="000E6704"/>
    <w:rsid w:val="000E710D"/>
    <w:rsid w:val="000E7619"/>
    <w:rsid w:val="000F2DDA"/>
    <w:rsid w:val="000F5E86"/>
    <w:rsid w:val="0010442A"/>
    <w:rsid w:val="001053C3"/>
    <w:rsid w:val="0011265F"/>
    <w:rsid w:val="00117D51"/>
    <w:rsid w:val="00124DCC"/>
    <w:rsid w:val="00125CD5"/>
    <w:rsid w:val="00130E3B"/>
    <w:rsid w:val="0013465C"/>
    <w:rsid w:val="001413E6"/>
    <w:rsid w:val="0014143C"/>
    <w:rsid w:val="00154B3D"/>
    <w:rsid w:val="00155FFD"/>
    <w:rsid w:val="00172A93"/>
    <w:rsid w:val="00177566"/>
    <w:rsid w:val="00183BFD"/>
    <w:rsid w:val="00187C2E"/>
    <w:rsid w:val="001A26A2"/>
    <w:rsid w:val="001B33F3"/>
    <w:rsid w:val="001B4C94"/>
    <w:rsid w:val="001B5B80"/>
    <w:rsid w:val="001B5BF5"/>
    <w:rsid w:val="001B6BF5"/>
    <w:rsid w:val="001C262E"/>
    <w:rsid w:val="001D688C"/>
    <w:rsid w:val="001E0096"/>
    <w:rsid w:val="001E656F"/>
    <w:rsid w:val="001F2519"/>
    <w:rsid w:val="001F3B34"/>
    <w:rsid w:val="001F4844"/>
    <w:rsid w:val="001F627A"/>
    <w:rsid w:val="00201244"/>
    <w:rsid w:val="002060BC"/>
    <w:rsid w:val="002119BE"/>
    <w:rsid w:val="0021329B"/>
    <w:rsid w:val="00232F69"/>
    <w:rsid w:val="002405CB"/>
    <w:rsid w:val="0024469E"/>
    <w:rsid w:val="002509ED"/>
    <w:rsid w:val="00253DFF"/>
    <w:rsid w:val="00255B86"/>
    <w:rsid w:val="00262AB3"/>
    <w:rsid w:val="0026384B"/>
    <w:rsid w:val="00272CD6"/>
    <w:rsid w:val="002828E9"/>
    <w:rsid w:val="0028610A"/>
    <w:rsid w:val="00286A2D"/>
    <w:rsid w:val="00292F79"/>
    <w:rsid w:val="00295CB9"/>
    <w:rsid w:val="002A1A3C"/>
    <w:rsid w:val="002A2667"/>
    <w:rsid w:val="002A6D84"/>
    <w:rsid w:val="002C028B"/>
    <w:rsid w:val="002D0E89"/>
    <w:rsid w:val="002D3C4C"/>
    <w:rsid w:val="002D53E8"/>
    <w:rsid w:val="002F0FF3"/>
    <w:rsid w:val="002F4297"/>
    <w:rsid w:val="0031473F"/>
    <w:rsid w:val="00315EAD"/>
    <w:rsid w:val="00331176"/>
    <w:rsid w:val="003332D8"/>
    <w:rsid w:val="003345CE"/>
    <w:rsid w:val="00334A68"/>
    <w:rsid w:val="00341265"/>
    <w:rsid w:val="00353790"/>
    <w:rsid w:val="00370556"/>
    <w:rsid w:val="003813C8"/>
    <w:rsid w:val="003915E6"/>
    <w:rsid w:val="003A26A1"/>
    <w:rsid w:val="003A5DFD"/>
    <w:rsid w:val="003B6DD4"/>
    <w:rsid w:val="003D2D8F"/>
    <w:rsid w:val="003D609B"/>
    <w:rsid w:val="003F2CB6"/>
    <w:rsid w:val="00405864"/>
    <w:rsid w:val="00424E2B"/>
    <w:rsid w:val="0042608A"/>
    <w:rsid w:val="004333D5"/>
    <w:rsid w:val="00455603"/>
    <w:rsid w:val="004615B3"/>
    <w:rsid w:val="004626A6"/>
    <w:rsid w:val="0047122D"/>
    <w:rsid w:val="00472438"/>
    <w:rsid w:val="004A6C72"/>
    <w:rsid w:val="004A7ECD"/>
    <w:rsid w:val="004B059F"/>
    <w:rsid w:val="004C07A9"/>
    <w:rsid w:val="004C4525"/>
    <w:rsid w:val="004D5586"/>
    <w:rsid w:val="004E0CD7"/>
    <w:rsid w:val="005106A7"/>
    <w:rsid w:val="00510B4B"/>
    <w:rsid w:val="00517D3F"/>
    <w:rsid w:val="005229B4"/>
    <w:rsid w:val="00527401"/>
    <w:rsid w:val="0054026E"/>
    <w:rsid w:val="005423ED"/>
    <w:rsid w:val="00546C88"/>
    <w:rsid w:val="00550451"/>
    <w:rsid w:val="005601C7"/>
    <w:rsid w:val="005624AA"/>
    <w:rsid w:val="005664C2"/>
    <w:rsid w:val="00580219"/>
    <w:rsid w:val="005829BC"/>
    <w:rsid w:val="00582C3B"/>
    <w:rsid w:val="00583427"/>
    <w:rsid w:val="00585C96"/>
    <w:rsid w:val="00595AD4"/>
    <w:rsid w:val="005A36AF"/>
    <w:rsid w:val="005A3D1E"/>
    <w:rsid w:val="005B14DF"/>
    <w:rsid w:val="005B1DA1"/>
    <w:rsid w:val="005B25F4"/>
    <w:rsid w:val="005B72BA"/>
    <w:rsid w:val="005D1FE9"/>
    <w:rsid w:val="005D2EA6"/>
    <w:rsid w:val="005D6AFC"/>
    <w:rsid w:val="005F670C"/>
    <w:rsid w:val="00600163"/>
    <w:rsid w:val="006059B7"/>
    <w:rsid w:val="0061342E"/>
    <w:rsid w:val="006201EC"/>
    <w:rsid w:val="00631899"/>
    <w:rsid w:val="0063307B"/>
    <w:rsid w:val="00657C9C"/>
    <w:rsid w:val="006769F0"/>
    <w:rsid w:val="00681BEA"/>
    <w:rsid w:val="00682D9E"/>
    <w:rsid w:val="00686209"/>
    <w:rsid w:val="00690239"/>
    <w:rsid w:val="00690351"/>
    <w:rsid w:val="00694F77"/>
    <w:rsid w:val="00695C33"/>
    <w:rsid w:val="006A1B52"/>
    <w:rsid w:val="006A4F05"/>
    <w:rsid w:val="006C0D28"/>
    <w:rsid w:val="006E55B8"/>
    <w:rsid w:val="006F03D4"/>
    <w:rsid w:val="006F2172"/>
    <w:rsid w:val="00714567"/>
    <w:rsid w:val="0071594B"/>
    <w:rsid w:val="007164CF"/>
    <w:rsid w:val="007318C8"/>
    <w:rsid w:val="00737CAF"/>
    <w:rsid w:val="00746CA1"/>
    <w:rsid w:val="007470BF"/>
    <w:rsid w:val="007618B4"/>
    <w:rsid w:val="007828B6"/>
    <w:rsid w:val="0078716F"/>
    <w:rsid w:val="00792F97"/>
    <w:rsid w:val="00794FC1"/>
    <w:rsid w:val="007A0D80"/>
    <w:rsid w:val="007A5E56"/>
    <w:rsid w:val="007B2F1E"/>
    <w:rsid w:val="007B42CA"/>
    <w:rsid w:val="007C436A"/>
    <w:rsid w:val="007D58D7"/>
    <w:rsid w:val="007E67D7"/>
    <w:rsid w:val="007F008B"/>
    <w:rsid w:val="007F2232"/>
    <w:rsid w:val="008045A8"/>
    <w:rsid w:val="008048D5"/>
    <w:rsid w:val="00804D18"/>
    <w:rsid w:val="00811141"/>
    <w:rsid w:val="00822673"/>
    <w:rsid w:val="0082431D"/>
    <w:rsid w:val="0082440B"/>
    <w:rsid w:val="0083526F"/>
    <w:rsid w:val="00851AC0"/>
    <w:rsid w:val="00852887"/>
    <w:rsid w:val="00852989"/>
    <w:rsid w:val="00862277"/>
    <w:rsid w:val="008625DB"/>
    <w:rsid w:val="00866B6B"/>
    <w:rsid w:val="00871B4F"/>
    <w:rsid w:val="0088214C"/>
    <w:rsid w:val="008829C4"/>
    <w:rsid w:val="0089168E"/>
    <w:rsid w:val="008936DE"/>
    <w:rsid w:val="008A1E7E"/>
    <w:rsid w:val="008A4FB5"/>
    <w:rsid w:val="008B39C2"/>
    <w:rsid w:val="008B4F41"/>
    <w:rsid w:val="008B5216"/>
    <w:rsid w:val="008C2947"/>
    <w:rsid w:val="008E4A2F"/>
    <w:rsid w:val="008E7213"/>
    <w:rsid w:val="008E72D1"/>
    <w:rsid w:val="008F20A4"/>
    <w:rsid w:val="00900F07"/>
    <w:rsid w:val="00901B79"/>
    <w:rsid w:val="00903D0E"/>
    <w:rsid w:val="00920888"/>
    <w:rsid w:val="0092206F"/>
    <w:rsid w:val="00930B00"/>
    <w:rsid w:val="0093361C"/>
    <w:rsid w:val="009343F5"/>
    <w:rsid w:val="00941085"/>
    <w:rsid w:val="00941AF4"/>
    <w:rsid w:val="00952612"/>
    <w:rsid w:val="009741B2"/>
    <w:rsid w:val="009A215F"/>
    <w:rsid w:val="009A6B82"/>
    <w:rsid w:val="009B4B2D"/>
    <w:rsid w:val="009B6861"/>
    <w:rsid w:val="009C3F0D"/>
    <w:rsid w:val="009C61D2"/>
    <w:rsid w:val="009E512F"/>
    <w:rsid w:val="009E6C69"/>
    <w:rsid w:val="009F67CE"/>
    <w:rsid w:val="009F7A48"/>
    <w:rsid w:val="00A02852"/>
    <w:rsid w:val="00A02A78"/>
    <w:rsid w:val="00A14E7D"/>
    <w:rsid w:val="00A332E7"/>
    <w:rsid w:val="00A65308"/>
    <w:rsid w:val="00A67C11"/>
    <w:rsid w:val="00A7244D"/>
    <w:rsid w:val="00A74A11"/>
    <w:rsid w:val="00AA017C"/>
    <w:rsid w:val="00AA1D99"/>
    <w:rsid w:val="00AB135D"/>
    <w:rsid w:val="00AB26AF"/>
    <w:rsid w:val="00AE282C"/>
    <w:rsid w:val="00AE4022"/>
    <w:rsid w:val="00AE4782"/>
    <w:rsid w:val="00AE4C61"/>
    <w:rsid w:val="00AF39EE"/>
    <w:rsid w:val="00B2162D"/>
    <w:rsid w:val="00B26F11"/>
    <w:rsid w:val="00B31F64"/>
    <w:rsid w:val="00B353B0"/>
    <w:rsid w:val="00B5101D"/>
    <w:rsid w:val="00B57C8B"/>
    <w:rsid w:val="00B66F47"/>
    <w:rsid w:val="00B71CE8"/>
    <w:rsid w:val="00B71FB8"/>
    <w:rsid w:val="00B75299"/>
    <w:rsid w:val="00B77F6C"/>
    <w:rsid w:val="00B83424"/>
    <w:rsid w:val="00B87849"/>
    <w:rsid w:val="00B91DEC"/>
    <w:rsid w:val="00BA5B6D"/>
    <w:rsid w:val="00BB6D5E"/>
    <w:rsid w:val="00BB7491"/>
    <w:rsid w:val="00BC7355"/>
    <w:rsid w:val="00BD24EC"/>
    <w:rsid w:val="00BE68E0"/>
    <w:rsid w:val="00BE748D"/>
    <w:rsid w:val="00C02078"/>
    <w:rsid w:val="00C24024"/>
    <w:rsid w:val="00C273C9"/>
    <w:rsid w:val="00C42B38"/>
    <w:rsid w:val="00C44A45"/>
    <w:rsid w:val="00C50B18"/>
    <w:rsid w:val="00C54BE5"/>
    <w:rsid w:val="00C55A81"/>
    <w:rsid w:val="00C611C3"/>
    <w:rsid w:val="00C7155F"/>
    <w:rsid w:val="00C73469"/>
    <w:rsid w:val="00C74B3B"/>
    <w:rsid w:val="00C7715E"/>
    <w:rsid w:val="00C868C7"/>
    <w:rsid w:val="00C965E0"/>
    <w:rsid w:val="00CA2AE6"/>
    <w:rsid w:val="00CA361F"/>
    <w:rsid w:val="00CA3DF0"/>
    <w:rsid w:val="00CB3FF5"/>
    <w:rsid w:val="00CC36EE"/>
    <w:rsid w:val="00CD5349"/>
    <w:rsid w:val="00CE0DE9"/>
    <w:rsid w:val="00CF176C"/>
    <w:rsid w:val="00D02423"/>
    <w:rsid w:val="00D04A29"/>
    <w:rsid w:val="00D16E9C"/>
    <w:rsid w:val="00D263DB"/>
    <w:rsid w:val="00D27BD1"/>
    <w:rsid w:val="00D45AFA"/>
    <w:rsid w:val="00D51BF4"/>
    <w:rsid w:val="00D55193"/>
    <w:rsid w:val="00D551AD"/>
    <w:rsid w:val="00D56F83"/>
    <w:rsid w:val="00D6191F"/>
    <w:rsid w:val="00D62E70"/>
    <w:rsid w:val="00D62F50"/>
    <w:rsid w:val="00D644F1"/>
    <w:rsid w:val="00D65E43"/>
    <w:rsid w:val="00D66E88"/>
    <w:rsid w:val="00D67480"/>
    <w:rsid w:val="00D70757"/>
    <w:rsid w:val="00D738D7"/>
    <w:rsid w:val="00D747B4"/>
    <w:rsid w:val="00D9523F"/>
    <w:rsid w:val="00DA6C8C"/>
    <w:rsid w:val="00DA75BF"/>
    <w:rsid w:val="00DB112A"/>
    <w:rsid w:val="00DB2597"/>
    <w:rsid w:val="00DB777B"/>
    <w:rsid w:val="00DC02E6"/>
    <w:rsid w:val="00DC26AA"/>
    <w:rsid w:val="00DD240B"/>
    <w:rsid w:val="00DD4159"/>
    <w:rsid w:val="00DD502B"/>
    <w:rsid w:val="00DE0334"/>
    <w:rsid w:val="00DF3CA5"/>
    <w:rsid w:val="00DF5F90"/>
    <w:rsid w:val="00E0190F"/>
    <w:rsid w:val="00E03F3E"/>
    <w:rsid w:val="00E14552"/>
    <w:rsid w:val="00E14AFF"/>
    <w:rsid w:val="00E17416"/>
    <w:rsid w:val="00E3166E"/>
    <w:rsid w:val="00E421FB"/>
    <w:rsid w:val="00E42E8D"/>
    <w:rsid w:val="00E43A5C"/>
    <w:rsid w:val="00E50A88"/>
    <w:rsid w:val="00E54FD7"/>
    <w:rsid w:val="00E563A5"/>
    <w:rsid w:val="00E57C32"/>
    <w:rsid w:val="00E756BE"/>
    <w:rsid w:val="00E75DBF"/>
    <w:rsid w:val="00E828EF"/>
    <w:rsid w:val="00E8534C"/>
    <w:rsid w:val="00E9716C"/>
    <w:rsid w:val="00EA129C"/>
    <w:rsid w:val="00EB0E08"/>
    <w:rsid w:val="00EB1955"/>
    <w:rsid w:val="00EB278E"/>
    <w:rsid w:val="00EC54C9"/>
    <w:rsid w:val="00ED3A92"/>
    <w:rsid w:val="00EE3563"/>
    <w:rsid w:val="00EE4035"/>
    <w:rsid w:val="00EF32DD"/>
    <w:rsid w:val="00F07310"/>
    <w:rsid w:val="00F11DED"/>
    <w:rsid w:val="00F1290F"/>
    <w:rsid w:val="00F14164"/>
    <w:rsid w:val="00F178D3"/>
    <w:rsid w:val="00F26595"/>
    <w:rsid w:val="00F4087E"/>
    <w:rsid w:val="00F425E7"/>
    <w:rsid w:val="00F50A8E"/>
    <w:rsid w:val="00F530ED"/>
    <w:rsid w:val="00F65769"/>
    <w:rsid w:val="00F91535"/>
    <w:rsid w:val="00F95445"/>
    <w:rsid w:val="00F96440"/>
    <w:rsid w:val="00FB5B76"/>
    <w:rsid w:val="00FC58C8"/>
    <w:rsid w:val="00FE313D"/>
    <w:rsid w:val="00FE40F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EF3D41"/>
  <w15:chartTrackingRefBased/>
  <w15:docId w15:val="{C46A1EA0-E220-434E-ABE3-1E01C4E11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Texto"/>
    <w:qFormat/>
    <w:rsid w:val="00F50A8E"/>
    <w:pPr>
      <w:spacing w:after="0" w:line="360" w:lineRule="exact"/>
      <w:jc w:val="both"/>
    </w:pPr>
    <w:rPr>
      <w:color w:val="3B3838" w:themeColor="background2" w:themeShade="40"/>
    </w:rPr>
  </w:style>
  <w:style w:type="paragraph" w:styleId="Ttulo1">
    <w:name w:val="heading 1"/>
    <w:aliases w:val="Título Decroly"/>
    <w:basedOn w:val="Normal"/>
    <w:next w:val="Normal"/>
    <w:link w:val="Ttulo1Car"/>
    <w:uiPriority w:val="9"/>
    <w:qFormat/>
    <w:rsid w:val="00DC26AA"/>
    <w:pPr>
      <w:keepNext/>
      <w:keepLines/>
      <w:tabs>
        <w:tab w:val="right" w:pos="8314"/>
      </w:tabs>
      <w:spacing w:before="240"/>
      <w:outlineLvl w:val="0"/>
    </w:pPr>
    <w:rPr>
      <w:rFonts w:ascii="Calibri" w:eastAsiaTheme="majorEastAsia" w:hAnsi="Calibri" w:cstheme="majorBidi"/>
      <w:color w:val="2F5496" w:themeColor="accent1" w:themeShade="BF"/>
      <w:sz w:val="32"/>
    </w:rPr>
  </w:style>
  <w:style w:type="paragraph" w:styleId="Ttulo2">
    <w:name w:val="heading 2"/>
    <w:basedOn w:val="Normal"/>
    <w:next w:val="Normal"/>
    <w:link w:val="Ttulo2Car"/>
    <w:uiPriority w:val="9"/>
    <w:unhideWhenUsed/>
    <w:qFormat/>
    <w:rsid w:val="00690239"/>
    <w:pPr>
      <w:keepNext/>
      <w:keepLines/>
      <w:spacing w:before="40"/>
      <w:outlineLvl w:val="1"/>
    </w:pPr>
    <w:rPr>
      <w:rFonts w:eastAsiaTheme="majorEastAsia" w:cstheme="minorHAns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80D6E"/>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080D6E"/>
  </w:style>
  <w:style w:type="paragraph" w:styleId="Piedepgina">
    <w:name w:val="footer"/>
    <w:basedOn w:val="Normal"/>
    <w:link w:val="PiedepginaCar"/>
    <w:uiPriority w:val="99"/>
    <w:unhideWhenUsed/>
    <w:rsid w:val="00080D6E"/>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080D6E"/>
  </w:style>
  <w:style w:type="character" w:customStyle="1" w:styleId="Ttulo1Car">
    <w:name w:val="Título 1 Car"/>
    <w:aliases w:val="Título Decroly Car"/>
    <w:basedOn w:val="Fuentedeprrafopredeter"/>
    <w:link w:val="Ttulo1"/>
    <w:uiPriority w:val="9"/>
    <w:rsid w:val="00DC26AA"/>
    <w:rPr>
      <w:rFonts w:ascii="Calibri" w:eastAsiaTheme="majorEastAsia" w:hAnsi="Calibri" w:cstheme="majorBidi"/>
      <w:color w:val="2F5496" w:themeColor="accent1" w:themeShade="BF"/>
      <w:sz w:val="32"/>
    </w:rPr>
  </w:style>
  <w:style w:type="paragraph" w:styleId="Sinespaciado">
    <w:name w:val="No Spacing"/>
    <w:aliases w:val="Destacado"/>
    <w:uiPriority w:val="1"/>
    <w:qFormat/>
    <w:rsid w:val="00D263DB"/>
    <w:pPr>
      <w:spacing w:after="0" w:line="240" w:lineRule="auto"/>
      <w:jc w:val="both"/>
    </w:pPr>
    <w:rPr>
      <w:color w:val="3B3838" w:themeColor="background2" w:themeShade="40"/>
      <w:sz w:val="28"/>
      <w:szCs w:val="20"/>
    </w:rPr>
  </w:style>
  <w:style w:type="paragraph" w:styleId="Prrafodelista">
    <w:name w:val="List Paragraph"/>
    <w:basedOn w:val="Normal"/>
    <w:link w:val="PrrafodelistaCar"/>
    <w:uiPriority w:val="34"/>
    <w:qFormat/>
    <w:rsid w:val="00117D51"/>
    <w:pPr>
      <w:ind w:left="720"/>
      <w:contextualSpacing/>
    </w:pPr>
  </w:style>
  <w:style w:type="paragraph" w:styleId="Ttulo">
    <w:name w:val="Title"/>
    <w:aliases w:val="UF"/>
    <w:basedOn w:val="Normal"/>
    <w:next w:val="Normal"/>
    <w:link w:val="TtuloCar"/>
    <w:uiPriority w:val="10"/>
    <w:qFormat/>
    <w:rsid w:val="00125CD5"/>
    <w:pPr>
      <w:spacing w:line="240" w:lineRule="auto"/>
      <w:ind w:right="190"/>
      <w:jc w:val="right"/>
    </w:pPr>
    <w:rPr>
      <w:rFonts w:ascii="Avenir Next LT Pro Demi" w:hAnsi="Avenir Next LT Pro Demi"/>
      <w:color w:val="A5BBE3"/>
      <w:kern w:val="24"/>
      <w:sz w:val="220"/>
      <w:szCs w:val="220"/>
    </w:rPr>
  </w:style>
  <w:style w:type="character" w:customStyle="1" w:styleId="TtuloCar">
    <w:name w:val="Título Car"/>
    <w:aliases w:val="UF Car"/>
    <w:basedOn w:val="Fuentedeprrafopredeter"/>
    <w:link w:val="Ttulo"/>
    <w:uiPriority w:val="10"/>
    <w:rsid w:val="00125CD5"/>
    <w:rPr>
      <w:rFonts w:ascii="Avenir Next LT Pro Demi" w:hAnsi="Avenir Next LT Pro Demi"/>
      <w:color w:val="A5BBE3"/>
      <w:kern w:val="24"/>
      <w:sz w:val="220"/>
      <w:szCs w:val="220"/>
    </w:rPr>
  </w:style>
  <w:style w:type="paragraph" w:styleId="Subttulo">
    <w:name w:val="Subtitle"/>
    <w:aliases w:val="Unidad Formativa"/>
    <w:basedOn w:val="Normal"/>
    <w:next w:val="Normal"/>
    <w:link w:val="SubttuloCar"/>
    <w:uiPriority w:val="11"/>
    <w:qFormat/>
    <w:rsid w:val="00341265"/>
    <w:pPr>
      <w:spacing w:line="240" w:lineRule="auto"/>
      <w:ind w:right="190"/>
      <w:jc w:val="right"/>
    </w:pPr>
    <w:rPr>
      <w:rFonts w:ascii="Avenir Next LT Pro Demi" w:hAnsi="Avenir Next LT Pro Demi"/>
      <w:color w:val="FFFFFF" w:themeColor="background1"/>
      <w:kern w:val="24"/>
      <w:sz w:val="48"/>
      <w:szCs w:val="48"/>
    </w:rPr>
  </w:style>
  <w:style w:type="character" w:customStyle="1" w:styleId="SubttuloCar">
    <w:name w:val="Subtítulo Car"/>
    <w:aliases w:val="Unidad Formativa Car"/>
    <w:basedOn w:val="Fuentedeprrafopredeter"/>
    <w:link w:val="Subttulo"/>
    <w:uiPriority w:val="11"/>
    <w:rsid w:val="00341265"/>
    <w:rPr>
      <w:rFonts w:ascii="Avenir Next LT Pro Demi" w:hAnsi="Avenir Next LT Pro Demi"/>
      <w:color w:val="FFFFFF" w:themeColor="background1"/>
      <w:kern w:val="24"/>
      <w:sz w:val="48"/>
      <w:szCs w:val="48"/>
    </w:rPr>
  </w:style>
  <w:style w:type="character" w:styleId="nfasissutil">
    <w:name w:val="Subtle Emphasis"/>
    <w:aliases w:val="Nombre Apartado"/>
    <w:uiPriority w:val="19"/>
    <w:qFormat/>
    <w:rsid w:val="00341265"/>
  </w:style>
  <w:style w:type="character" w:styleId="nfasis">
    <w:name w:val="Emphasis"/>
    <w:aliases w:val="MP"/>
    <w:uiPriority w:val="20"/>
    <w:qFormat/>
    <w:rsid w:val="00DB777B"/>
    <w:rPr>
      <w:rFonts w:ascii="Calibri" w:eastAsia="Verdana" w:hAnsi="Calibri" w:cs="Calibri"/>
      <w:color w:val="FFFFFF" w:themeColor="background1"/>
      <w:kern w:val="24"/>
      <w:sz w:val="44"/>
      <w:szCs w:val="44"/>
    </w:rPr>
  </w:style>
  <w:style w:type="character" w:customStyle="1" w:styleId="Ttulo2Car">
    <w:name w:val="Título 2 Car"/>
    <w:basedOn w:val="Fuentedeprrafopredeter"/>
    <w:link w:val="Ttulo2"/>
    <w:uiPriority w:val="9"/>
    <w:rsid w:val="00690239"/>
    <w:rPr>
      <w:rFonts w:eastAsiaTheme="majorEastAsia" w:cstheme="minorHAnsi"/>
      <w:color w:val="2F5496" w:themeColor="accent1" w:themeShade="BF"/>
    </w:rPr>
  </w:style>
  <w:style w:type="table" w:styleId="Tablaconcuadrcula">
    <w:name w:val="Table Grid"/>
    <w:basedOn w:val="Tablanormal"/>
    <w:uiPriority w:val="59"/>
    <w:rsid w:val="00D263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1">
    <w:name w:val="Grid Table 4 Accent 1"/>
    <w:basedOn w:val="Tablanormal"/>
    <w:uiPriority w:val="49"/>
    <w:rsid w:val="006769F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Vieta">
    <w:name w:val="Viñeta"/>
    <w:basedOn w:val="Prrafodelista"/>
    <w:link w:val="VietaCar"/>
    <w:qFormat/>
    <w:rsid w:val="00073631"/>
    <w:pPr>
      <w:numPr>
        <w:numId w:val="7"/>
      </w:numPr>
    </w:pPr>
  </w:style>
  <w:style w:type="character" w:customStyle="1" w:styleId="PrrafodelistaCar">
    <w:name w:val="Párrafo de lista Car"/>
    <w:basedOn w:val="Fuentedeprrafopredeter"/>
    <w:link w:val="Prrafodelista"/>
    <w:uiPriority w:val="34"/>
    <w:rsid w:val="00073631"/>
    <w:rPr>
      <w:color w:val="3B3838" w:themeColor="background2" w:themeShade="40"/>
    </w:rPr>
  </w:style>
  <w:style w:type="character" w:customStyle="1" w:styleId="VietaCar">
    <w:name w:val="Viñeta Car"/>
    <w:basedOn w:val="PrrafodelistaCar"/>
    <w:link w:val="Vieta"/>
    <w:rsid w:val="00073631"/>
    <w:rPr>
      <w:color w:val="3B3838" w:themeColor="background2" w:themeShade="40"/>
    </w:rPr>
  </w:style>
  <w:style w:type="character" w:styleId="Hipervnculo">
    <w:name w:val="Hyperlink"/>
    <w:basedOn w:val="Fuentedeprrafopredeter"/>
    <w:uiPriority w:val="99"/>
    <w:unhideWhenUsed/>
    <w:rsid w:val="00D02423"/>
    <w:rPr>
      <w:color w:val="0563C1" w:themeColor="hyperlink"/>
      <w:u w:val="single"/>
    </w:rPr>
  </w:style>
  <w:style w:type="character" w:customStyle="1" w:styleId="UnresolvedMention">
    <w:name w:val="Unresolved Mention"/>
    <w:basedOn w:val="Fuentedeprrafopredeter"/>
    <w:uiPriority w:val="99"/>
    <w:semiHidden/>
    <w:unhideWhenUsed/>
    <w:rsid w:val="00D02423"/>
    <w:rPr>
      <w:color w:val="605E5C"/>
      <w:shd w:val="clear" w:color="auto" w:fill="E1DFDD"/>
    </w:rPr>
  </w:style>
  <w:style w:type="character" w:styleId="Hipervnculovisitado">
    <w:name w:val="FollowedHyperlink"/>
    <w:basedOn w:val="Fuentedeprrafopredeter"/>
    <w:uiPriority w:val="99"/>
    <w:semiHidden/>
    <w:unhideWhenUsed/>
    <w:rsid w:val="00D02423"/>
    <w:rPr>
      <w:color w:val="954F72" w:themeColor="followedHyperlink"/>
      <w:u w:val="single"/>
    </w:rPr>
  </w:style>
  <w:style w:type="paragraph" w:styleId="Descripcin">
    <w:name w:val="caption"/>
    <w:basedOn w:val="Normal"/>
    <w:next w:val="Normal"/>
    <w:uiPriority w:val="35"/>
    <w:unhideWhenUsed/>
    <w:qFormat/>
    <w:rsid w:val="00D02423"/>
    <w:pPr>
      <w:spacing w:after="200" w:line="240" w:lineRule="auto"/>
    </w:pPr>
    <w:rPr>
      <w:i/>
      <w:iCs/>
      <w:color w:val="44546A" w:themeColor="text2"/>
      <w:sz w:val="18"/>
      <w:szCs w:val="18"/>
    </w:rPr>
  </w:style>
  <w:style w:type="character" w:styleId="Textodelmarcadordeposicin">
    <w:name w:val="Placeholder Text"/>
    <w:basedOn w:val="Fuentedeprrafopredeter"/>
    <w:uiPriority w:val="99"/>
    <w:semiHidden/>
    <w:rsid w:val="009F67C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587532">
      <w:bodyDiv w:val="1"/>
      <w:marLeft w:val="0"/>
      <w:marRight w:val="0"/>
      <w:marTop w:val="0"/>
      <w:marBottom w:val="0"/>
      <w:divBdr>
        <w:top w:val="none" w:sz="0" w:space="0" w:color="auto"/>
        <w:left w:val="none" w:sz="0" w:space="0" w:color="auto"/>
        <w:bottom w:val="none" w:sz="0" w:space="0" w:color="auto"/>
        <w:right w:val="none" w:sz="0" w:space="0" w:color="auto"/>
      </w:divBdr>
    </w:div>
    <w:div w:id="87819480">
      <w:bodyDiv w:val="1"/>
      <w:marLeft w:val="0"/>
      <w:marRight w:val="0"/>
      <w:marTop w:val="0"/>
      <w:marBottom w:val="0"/>
      <w:divBdr>
        <w:top w:val="none" w:sz="0" w:space="0" w:color="auto"/>
        <w:left w:val="none" w:sz="0" w:space="0" w:color="auto"/>
        <w:bottom w:val="none" w:sz="0" w:space="0" w:color="auto"/>
        <w:right w:val="none" w:sz="0" w:space="0" w:color="auto"/>
      </w:divBdr>
    </w:div>
    <w:div w:id="315382219">
      <w:bodyDiv w:val="1"/>
      <w:marLeft w:val="0"/>
      <w:marRight w:val="0"/>
      <w:marTop w:val="0"/>
      <w:marBottom w:val="0"/>
      <w:divBdr>
        <w:top w:val="none" w:sz="0" w:space="0" w:color="auto"/>
        <w:left w:val="none" w:sz="0" w:space="0" w:color="auto"/>
        <w:bottom w:val="none" w:sz="0" w:space="0" w:color="auto"/>
        <w:right w:val="none" w:sz="0" w:space="0" w:color="auto"/>
      </w:divBdr>
    </w:div>
    <w:div w:id="612637053">
      <w:bodyDiv w:val="1"/>
      <w:marLeft w:val="0"/>
      <w:marRight w:val="0"/>
      <w:marTop w:val="0"/>
      <w:marBottom w:val="0"/>
      <w:divBdr>
        <w:top w:val="none" w:sz="0" w:space="0" w:color="auto"/>
        <w:left w:val="none" w:sz="0" w:space="0" w:color="auto"/>
        <w:bottom w:val="none" w:sz="0" w:space="0" w:color="auto"/>
        <w:right w:val="none" w:sz="0" w:space="0" w:color="auto"/>
      </w:divBdr>
    </w:div>
    <w:div w:id="764888850">
      <w:bodyDiv w:val="1"/>
      <w:marLeft w:val="0"/>
      <w:marRight w:val="0"/>
      <w:marTop w:val="0"/>
      <w:marBottom w:val="0"/>
      <w:divBdr>
        <w:top w:val="none" w:sz="0" w:space="0" w:color="auto"/>
        <w:left w:val="none" w:sz="0" w:space="0" w:color="auto"/>
        <w:bottom w:val="none" w:sz="0" w:space="0" w:color="auto"/>
        <w:right w:val="none" w:sz="0" w:space="0" w:color="auto"/>
      </w:divBdr>
    </w:div>
    <w:div w:id="767193780">
      <w:bodyDiv w:val="1"/>
      <w:marLeft w:val="0"/>
      <w:marRight w:val="0"/>
      <w:marTop w:val="0"/>
      <w:marBottom w:val="0"/>
      <w:divBdr>
        <w:top w:val="none" w:sz="0" w:space="0" w:color="auto"/>
        <w:left w:val="none" w:sz="0" w:space="0" w:color="auto"/>
        <w:bottom w:val="none" w:sz="0" w:space="0" w:color="auto"/>
        <w:right w:val="none" w:sz="0" w:space="0" w:color="auto"/>
      </w:divBdr>
    </w:div>
    <w:div w:id="876116296">
      <w:bodyDiv w:val="1"/>
      <w:marLeft w:val="0"/>
      <w:marRight w:val="0"/>
      <w:marTop w:val="0"/>
      <w:marBottom w:val="0"/>
      <w:divBdr>
        <w:top w:val="none" w:sz="0" w:space="0" w:color="auto"/>
        <w:left w:val="none" w:sz="0" w:space="0" w:color="auto"/>
        <w:bottom w:val="none" w:sz="0" w:space="0" w:color="auto"/>
        <w:right w:val="none" w:sz="0" w:space="0" w:color="auto"/>
      </w:divBdr>
    </w:div>
    <w:div w:id="881360258">
      <w:bodyDiv w:val="1"/>
      <w:marLeft w:val="0"/>
      <w:marRight w:val="0"/>
      <w:marTop w:val="0"/>
      <w:marBottom w:val="0"/>
      <w:divBdr>
        <w:top w:val="none" w:sz="0" w:space="0" w:color="auto"/>
        <w:left w:val="none" w:sz="0" w:space="0" w:color="auto"/>
        <w:bottom w:val="none" w:sz="0" w:space="0" w:color="auto"/>
        <w:right w:val="none" w:sz="0" w:space="0" w:color="auto"/>
      </w:divBdr>
    </w:div>
    <w:div w:id="1152260876">
      <w:bodyDiv w:val="1"/>
      <w:marLeft w:val="0"/>
      <w:marRight w:val="0"/>
      <w:marTop w:val="0"/>
      <w:marBottom w:val="0"/>
      <w:divBdr>
        <w:top w:val="none" w:sz="0" w:space="0" w:color="auto"/>
        <w:left w:val="none" w:sz="0" w:space="0" w:color="auto"/>
        <w:bottom w:val="none" w:sz="0" w:space="0" w:color="auto"/>
        <w:right w:val="none" w:sz="0" w:space="0" w:color="auto"/>
      </w:divBdr>
    </w:div>
    <w:div w:id="1822963034">
      <w:bodyDiv w:val="1"/>
      <w:marLeft w:val="0"/>
      <w:marRight w:val="0"/>
      <w:marTop w:val="0"/>
      <w:marBottom w:val="0"/>
      <w:divBdr>
        <w:top w:val="none" w:sz="0" w:space="0" w:color="auto"/>
        <w:left w:val="none" w:sz="0" w:space="0" w:color="auto"/>
        <w:bottom w:val="none" w:sz="0" w:space="0" w:color="auto"/>
        <w:right w:val="none" w:sz="0" w:space="0" w:color="auto"/>
      </w:divBdr>
    </w:div>
    <w:div w:id="1852602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13.jpg"/><Relationship Id="rId1" Type="http://schemas.openxmlformats.org/officeDocument/2006/relationships/image" Target="media/image1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gumosa\Desktop\Modelo%20Actividad%20Decroly%202023.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240c057-f393-42be-9a79-d86c312335fe" xsi:nil="true"/>
    <lcf76f155ced4ddcb4097134ff3c332f xmlns="19a84395-7d79-4037-8f64-410e145f9cb9">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6A97D91FB7E81F40956AA9A6E3912FBD" ma:contentTypeVersion="14" ma:contentTypeDescription="Crear nuevo documento." ma:contentTypeScope="" ma:versionID="6479b25a2a62af99e5fd04e7e596b509">
  <xsd:schema xmlns:xsd="http://www.w3.org/2001/XMLSchema" xmlns:xs="http://www.w3.org/2001/XMLSchema" xmlns:p="http://schemas.microsoft.com/office/2006/metadata/properties" xmlns:ns2="19a84395-7d79-4037-8f64-410e145f9cb9" xmlns:ns3="c240c057-f393-42be-9a79-d86c312335fe" targetNamespace="http://schemas.microsoft.com/office/2006/metadata/properties" ma:root="true" ma:fieldsID="0cfe43e656262905fac9fc116f2b6f9a" ns2:_="" ns3:_="">
    <xsd:import namespace="19a84395-7d79-4037-8f64-410e145f9cb9"/>
    <xsd:import namespace="c240c057-f393-42be-9a79-d86c312335f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Locatio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a84395-7d79-4037-8f64-410e145f9cb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Etiquetas de imagen" ma:readOnly="false" ma:fieldId="{5cf76f15-5ced-4ddc-b409-7134ff3c332f}" ma:taxonomyMulti="true" ma:sspId="17631b59-e624-4eb7-963c-219f14f887a3" ma:termSetId="09814cd3-568e-fe90-9814-8d621ff8fb84" ma:anchorId="fba54fb3-c3e1-fe81-a776-ca4b69148c4d" ma:open="true" ma:isKeyword="false">
      <xsd:complexType>
        <xsd:sequence>
          <xsd:element ref="pc:Terms" minOccurs="0" maxOccurs="1"/>
        </xsd:sequence>
      </xsd:complexType>
    </xsd:element>
    <xsd:element name="MediaServiceLocation" ma:index="18" nillable="true" ma:displayName="Location" ma:indexed="true" ma:internalName="MediaServiceLocatio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240c057-f393-42be-9a79-d86c312335fe" elementFormDefault="qualified">
    <xsd:import namespace="http://schemas.microsoft.com/office/2006/documentManagement/types"/>
    <xsd:import namespace="http://schemas.microsoft.com/office/infopath/2007/PartnerControls"/>
    <xsd:element name="SharedWithUsers" ma:index="11"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Detalles de uso compartido" ma:internalName="SharedWithDetails" ma:readOnly="true">
      <xsd:simpleType>
        <xsd:restriction base="dms:Note">
          <xsd:maxLength value="255"/>
        </xsd:restriction>
      </xsd:simpleType>
    </xsd:element>
    <xsd:element name="TaxCatchAll" ma:index="17" nillable="true" ma:displayName="Taxonomy Catch All Column" ma:hidden="true" ma:list="{3578e813-3585-474e-a839-ac3f2277e7c7}" ma:internalName="TaxCatchAll" ma:showField="CatchAllData" ma:web="c240c057-f393-42be-9a79-d86c312335f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0B7557-CE4F-4BB3-BE09-F15F6CB205A4}">
  <ds:schemaRefs>
    <ds:schemaRef ds:uri="http://schemas.microsoft.com/office/2006/metadata/properties"/>
    <ds:schemaRef ds:uri="http://schemas.microsoft.com/office/infopath/2007/PartnerControls"/>
    <ds:schemaRef ds:uri="c240c057-f393-42be-9a79-d86c312335fe"/>
    <ds:schemaRef ds:uri="19a84395-7d79-4037-8f64-410e145f9cb9"/>
  </ds:schemaRefs>
</ds:datastoreItem>
</file>

<file path=customXml/itemProps2.xml><?xml version="1.0" encoding="utf-8"?>
<ds:datastoreItem xmlns:ds="http://schemas.openxmlformats.org/officeDocument/2006/customXml" ds:itemID="{00FE6495-2609-4D0A-A6B5-F63BE4FF4E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a84395-7d79-4037-8f64-410e145f9cb9"/>
    <ds:schemaRef ds:uri="c240c057-f393-42be-9a79-d86c312335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5329127-9DFF-475E-B8FC-CD8D6133C816}">
  <ds:schemaRefs>
    <ds:schemaRef ds:uri="http://schemas.microsoft.com/sharepoint/v3/contenttype/forms"/>
  </ds:schemaRefs>
</ds:datastoreItem>
</file>

<file path=customXml/itemProps4.xml><?xml version="1.0" encoding="utf-8"?>
<ds:datastoreItem xmlns:ds="http://schemas.openxmlformats.org/officeDocument/2006/customXml" ds:itemID="{98E41FEB-FA4B-497C-88E2-FEA2C071E4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 Actividad Decroly 2023</Template>
  <TotalTime>2</TotalTime>
  <Pages>1</Pages>
  <Words>956</Words>
  <Characters>5261</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Argumosa</dc:creator>
  <cp:keywords/>
  <dc:description/>
  <cp:lastModifiedBy>daw2</cp:lastModifiedBy>
  <cp:revision>4</cp:revision>
  <cp:lastPrinted>2024-12-09T19:36:00Z</cp:lastPrinted>
  <dcterms:created xsi:type="dcterms:W3CDTF">2024-12-09T19:36:00Z</dcterms:created>
  <dcterms:modified xsi:type="dcterms:W3CDTF">2024-12-09T19:37:00Z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0x0101006A97D91FB7E81F40956AA9A6E3912FBD</vt:lpwstr>
  </property>
  <property fmtid="{D5CDD505-2E9C-101B-9397-08002B2CF9AE}" pid="3" name="MediaServiceImageTags">
    <vt:lpwstr/>
  </property>
</Properties>
</file>